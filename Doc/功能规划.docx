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A0" w:rsidRDefault="007C09F5" w:rsidP="006D6CB6">
      <w:pPr>
        <w:jc w:val="left"/>
      </w:pPr>
      <w:r>
        <w:t xml:space="preserve">Time: </w:t>
      </w:r>
      <w:r w:rsidR="00E86843">
        <w:rPr>
          <w:noProof/>
        </w:rPr>
        <w:t>2016-09-19</w:t>
      </w:r>
      <w:r>
        <w:t xml:space="preserve"> </w:t>
      </w:r>
      <w:r w:rsidR="00E86843">
        <w:rPr>
          <w:noProof/>
        </w:rPr>
        <w:t>19:03</w:t>
      </w:r>
    </w:p>
    <w:p w:rsidR="00E86843" w:rsidRDefault="00E86843" w:rsidP="006D6CB6">
      <w:pPr>
        <w:jc w:val="left"/>
      </w:pPr>
    </w:p>
    <w:p w:rsidR="006F502F" w:rsidRDefault="006F502F" w:rsidP="006D6CB6">
      <w:pPr>
        <w:jc w:val="left"/>
      </w:pPr>
    </w:p>
    <w:p w:rsidR="00E051B1" w:rsidRPr="00854406" w:rsidRDefault="006B0835" w:rsidP="006D6CB6">
      <w:pPr>
        <w:jc w:val="left"/>
        <w:rPr>
          <w:rFonts w:eastAsia="微软雅黑"/>
          <w:sz w:val="20"/>
          <w:szCs w:val="20"/>
        </w:rPr>
      </w:pPr>
      <w:r w:rsidRPr="00854406">
        <w:rPr>
          <w:rFonts w:eastAsia="微软雅黑" w:hint="eastAsia"/>
          <w:sz w:val="20"/>
          <w:szCs w:val="20"/>
        </w:rPr>
        <w:t>城市数据</w:t>
      </w:r>
      <w:r w:rsidR="00E051B1" w:rsidRPr="00854406">
        <w:rPr>
          <w:rFonts w:eastAsia="微软雅黑" w:hint="eastAsia"/>
          <w:sz w:val="20"/>
          <w:szCs w:val="20"/>
        </w:rPr>
        <w:t>：</w:t>
      </w:r>
    </w:p>
    <w:p w:rsidR="006D6AD7" w:rsidRDefault="00A3191B" w:rsidP="006D6CB6">
      <w:pPr>
        <w:jc w:val="left"/>
      </w:pPr>
      <w:r>
        <w:rPr>
          <w:noProof/>
        </w:rPr>
        <w:drawing>
          <wp:inline distT="0" distB="0" distL="0" distR="0" wp14:anchorId="404B135B" wp14:editId="0414F0D4">
            <wp:extent cx="1552575" cy="348065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832" cy="35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D7" w:rsidRDefault="006D6AD7" w:rsidP="006D6CB6">
      <w:pPr>
        <w:jc w:val="left"/>
      </w:pPr>
    </w:p>
    <w:p w:rsidR="006F502F" w:rsidRPr="00854406" w:rsidRDefault="006B0835" w:rsidP="006D6CB6">
      <w:pPr>
        <w:jc w:val="left"/>
        <w:rPr>
          <w:rFonts w:eastAsia="微软雅黑"/>
          <w:sz w:val="20"/>
          <w:szCs w:val="20"/>
        </w:rPr>
      </w:pPr>
      <w:r w:rsidRPr="00854406">
        <w:rPr>
          <w:rFonts w:eastAsia="微软雅黑" w:hint="eastAsia"/>
          <w:sz w:val="20"/>
          <w:szCs w:val="20"/>
        </w:rPr>
        <w:t>游戏</w:t>
      </w:r>
      <w:r w:rsidR="006F502F" w:rsidRPr="00854406">
        <w:rPr>
          <w:rFonts w:eastAsia="微软雅黑" w:hint="eastAsia"/>
          <w:sz w:val="20"/>
          <w:szCs w:val="20"/>
        </w:rPr>
        <w:t>极限数据：</w:t>
      </w:r>
    </w:p>
    <w:p w:rsidR="006D6AD7" w:rsidRDefault="00D233FE" w:rsidP="006D6CB6">
      <w:pPr>
        <w:jc w:val="left"/>
      </w:pPr>
      <w:r>
        <w:rPr>
          <w:noProof/>
        </w:rPr>
        <w:drawing>
          <wp:inline distT="0" distB="0" distL="0" distR="0" wp14:anchorId="79604E0C" wp14:editId="32E0308E">
            <wp:extent cx="5399311" cy="375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73" cy="37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B1" w:rsidRDefault="00E051B1" w:rsidP="006D6CB6">
      <w:pPr>
        <w:jc w:val="left"/>
      </w:pPr>
    </w:p>
    <w:p w:rsidR="00F97841" w:rsidRDefault="00F97841" w:rsidP="006D6CB6">
      <w:pPr>
        <w:jc w:val="left"/>
      </w:pPr>
    </w:p>
    <w:p w:rsidR="00B92959" w:rsidRPr="00326D5D" w:rsidRDefault="00B92959" w:rsidP="006D6CB6">
      <w:pPr>
        <w:jc w:val="left"/>
        <w:rPr>
          <w:rFonts w:eastAsia="微软雅黑"/>
          <w:sz w:val="20"/>
          <w:szCs w:val="20"/>
        </w:rPr>
      </w:pPr>
      <w:r w:rsidRPr="00326D5D">
        <w:rPr>
          <w:rFonts w:eastAsia="微软雅黑" w:hint="eastAsia"/>
          <w:sz w:val="20"/>
          <w:szCs w:val="20"/>
        </w:rPr>
        <w:lastRenderedPageBreak/>
        <w:t>游戏数据：</w:t>
      </w:r>
    </w:p>
    <w:p w:rsidR="00A81547" w:rsidRDefault="00A81547" w:rsidP="00326D5D">
      <w:pPr>
        <w:ind w:left="420"/>
        <w:jc w:val="left"/>
      </w:pPr>
      <w:r>
        <w:rPr>
          <w:rFonts w:hint="eastAsia"/>
        </w:rPr>
        <w:t>最新订阅的资产提示</w:t>
      </w:r>
    </w:p>
    <w:p w:rsidR="00B92959" w:rsidRDefault="00B92959" w:rsidP="00326D5D">
      <w:pPr>
        <w:ind w:left="420"/>
        <w:jc w:val="left"/>
      </w:pPr>
      <w:r>
        <w:rPr>
          <w:rFonts w:hint="eastAsia"/>
        </w:rPr>
        <w:t>FPS</w:t>
      </w:r>
      <w:r>
        <w:rPr>
          <w:rFonts w:hint="eastAsia"/>
        </w:rPr>
        <w:t>，</w:t>
      </w:r>
    </w:p>
    <w:p w:rsidR="00326D5D" w:rsidRDefault="00B92959" w:rsidP="00326D5D">
      <w:pPr>
        <w:ind w:left="420"/>
        <w:jc w:val="left"/>
      </w:pPr>
      <w:r>
        <w:rPr>
          <w:rFonts w:hint="eastAsia"/>
        </w:rPr>
        <w:t>当前时间</w:t>
      </w:r>
    </w:p>
    <w:p w:rsidR="00326D5D" w:rsidRDefault="00326D5D" w:rsidP="00326D5D">
      <w:pPr>
        <w:ind w:left="420"/>
        <w:jc w:val="left"/>
      </w:pPr>
      <w:r>
        <w:rPr>
          <w:rFonts w:hint="eastAsia"/>
        </w:rPr>
        <w:t>已玩时间</w:t>
      </w:r>
    </w:p>
    <w:p w:rsidR="00B92959" w:rsidRDefault="00B92959" w:rsidP="00326D5D">
      <w:pPr>
        <w:ind w:left="420"/>
        <w:jc w:val="left"/>
      </w:pPr>
      <w:r>
        <w:rPr>
          <w:rFonts w:hint="eastAsia"/>
        </w:rPr>
        <w:t>城市时间</w:t>
      </w:r>
      <w:r w:rsidR="00697B8A">
        <w:rPr>
          <w:rFonts w:hint="eastAsia"/>
        </w:rPr>
        <w:t xml:space="preserve"> </w:t>
      </w:r>
      <w:r w:rsidR="00697B8A">
        <w:rPr>
          <w:rFonts w:hint="eastAsia"/>
        </w:rPr>
        <w:t>（替换城市时间）</w:t>
      </w:r>
    </w:p>
    <w:p w:rsidR="006B0835" w:rsidRDefault="00424257" w:rsidP="006B0835">
      <w:pPr>
        <w:ind w:firstLine="420"/>
        <w:jc w:val="left"/>
      </w:pPr>
      <w:r>
        <w:rPr>
          <w:rFonts w:hint="eastAsia"/>
        </w:rPr>
        <w:t>交通</w:t>
      </w:r>
      <w:r w:rsidR="006B0835">
        <w:rPr>
          <w:rFonts w:hint="eastAsia"/>
        </w:rPr>
        <w:t>线路</w:t>
      </w:r>
      <w:r>
        <w:rPr>
          <w:rFonts w:hint="eastAsia"/>
        </w:rPr>
        <w:t>：公交、</w:t>
      </w:r>
      <w:r w:rsidR="00A47966">
        <w:rPr>
          <w:rFonts w:hint="eastAsia"/>
        </w:rPr>
        <w:t>地铁等路线数量</w:t>
      </w:r>
    </w:p>
    <w:p w:rsidR="00B92959" w:rsidRPr="00B92959" w:rsidRDefault="00B92959" w:rsidP="006D6CB6">
      <w:pPr>
        <w:jc w:val="left"/>
      </w:pPr>
    </w:p>
    <w:p w:rsidR="00E851FB" w:rsidRPr="00326D5D" w:rsidRDefault="00E851FB" w:rsidP="00E851FB">
      <w:pPr>
        <w:jc w:val="left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其他功能</w:t>
      </w:r>
      <w:r w:rsidRPr="00326D5D">
        <w:rPr>
          <w:rFonts w:eastAsia="微软雅黑" w:hint="eastAsia"/>
          <w:sz w:val="20"/>
          <w:szCs w:val="20"/>
        </w:rPr>
        <w:t>：</w:t>
      </w:r>
    </w:p>
    <w:p w:rsidR="00E851FB" w:rsidRDefault="00E851FB" w:rsidP="00106857">
      <w:pPr>
        <w:ind w:left="420"/>
        <w:jc w:val="left"/>
      </w:pPr>
      <w:r>
        <w:rPr>
          <w:rFonts w:hint="eastAsia"/>
        </w:rPr>
        <w:t>隐藏啾啾</w:t>
      </w:r>
    </w:p>
    <w:p w:rsidR="00FA5AFD" w:rsidRDefault="00FA5AFD" w:rsidP="00FA5AFD">
      <w:pPr>
        <w:ind w:left="420"/>
        <w:jc w:val="left"/>
      </w:pPr>
      <w:r>
        <w:rPr>
          <w:rFonts w:hint="eastAsia"/>
        </w:rPr>
        <w:t>在资产面板上，能显示模型的高度。</w:t>
      </w:r>
    </w:p>
    <w:p w:rsidR="00FA5AFD" w:rsidRDefault="00FA5AFD" w:rsidP="00FA5AFD">
      <w:pPr>
        <w:ind w:left="420"/>
        <w:jc w:val="left"/>
      </w:pPr>
      <w:r>
        <w:rPr>
          <w:rFonts w:hint="eastAsia"/>
        </w:rPr>
        <w:t>点击建筑时，可以在提示信息上显示建筑当前的占地面积</w:t>
      </w:r>
    </w:p>
    <w:p w:rsidR="00AB0FB5" w:rsidRDefault="00AB0FB5" w:rsidP="00AB0FB5">
      <w:pPr>
        <w:jc w:val="left"/>
      </w:pPr>
    </w:p>
    <w:p w:rsidR="00326D5D" w:rsidRPr="00326D5D" w:rsidRDefault="00326D5D" w:rsidP="00AB0FB5">
      <w:pPr>
        <w:jc w:val="left"/>
        <w:rPr>
          <w:rFonts w:eastAsia="微软雅黑"/>
          <w:sz w:val="20"/>
          <w:szCs w:val="20"/>
        </w:rPr>
      </w:pPr>
      <w:r w:rsidRPr="00326D5D">
        <w:rPr>
          <w:rFonts w:eastAsia="微软雅黑" w:hint="eastAsia"/>
          <w:sz w:val="20"/>
          <w:szCs w:val="20"/>
        </w:rPr>
        <w:t>功能实现：</w:t>
      </w:r>
    </w:p>
    <w:p w:rsidR="00F97841" w:rsidRDefault="00F97841" w:rsidP="00106857">
      <w:pPr>
        <w:ind w:left="420"/>
        <w:jc w:val="left"/>
      </w:pPr>
      <w:r>
        <w:rPr>
          <w:rFonts w:hint="eastAsia"/>
        </w:rPr>
        <w:t>文字随容量变色（过渡色</w:t>
      </w:r>
      <w:r>
        <w:rPr>
          <w:rFonts w:hint="eastAsia"/>
        </w:rPr>
        <w:t xml:space="preserve">  </w:t>
      </w:r>
      <w:r>
        <w:rPr>
          <w:rFonts w:hint="eastAsia"/>
        </w:rPr>
        <w:t>绿</w:t>
      </w:r>
      <w:r>
        <w:sym w:font="Wingdings" w:char="F0E0"/>
      </w:r>
      <w:r>
        <w:rPr>
          <w:rFonts w:hint="eastAsia"/>
        </w:rPr>
        <w:t>黄</w:t>
      </w:r>
      <w:r>
        <w:sym w:font="Wingdings" w:char="F0E0"/>
      </w:r>
      <w:r>
        <w:rPr>
          <w:rFonts w:hint="eastAsia"/>
        </w:rPr>
        <w:t>红）</w:t>
      </w:r>
    </w:p>
    <w:p w:rsidR="00F97841" w:rsidRDefault="00F97841" w:rsidP="00106857">
      <w:pPr>
        <w:ind w:left="420"/>
        <w:jc w:val="left"/>
      </w:pPr>
      <w:r>
        <w:rPr>
          <w:rFonts w:hint="eastAsia"/>
        </w:rPr>
        <w:t>超出容量，显示超出值（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>）</w:t>
      </w:r>
    </w:p>
    <w:p w:rsidR="00F97841" w:rsidRDefault="00F97841" w:rsidP="00106857">
      <w:pPr>
        <w:ind w:left="420"/>
        <w:jc w:val="left"/>
      </w:pPr>
    </w:p>
    <w:p w:rsidR="001C1F25" w:rsidRDefault="001C1F25" w:rsidP="00106857">
      <w:pPr>
        <w:ind w:left="420"/>
        <w:jc w:val="left"/>
      </w:pPr>
      <w:r>
        <w:rPr>
          <w:rFonts w:hint="eastAsia"/>
        </w:rPr>
        <w:t>可以设置显示位置，行列</w:t>
      </w:r>
    </w:p>
    <w:p w:rsidR="001C1F25" w:rsidRDefault="001C1F25" w:rsidP="00106857">
      <w:pPr>
        <w:ind w:left="420"/>
        <w:jc w:val="left"/>
      </w:pPr>
      <w:r>
        <w:rPr>
          <w:rFonts w:hint="eastAsia"/>
        </w:rPr>
        <w:t>可以设置文字大小。</w:t>
      </w:r>
    </w:p>
    <w:p w:rsidR="00236858" w:rsidRDefault="00236858" w:rsidP="00106857">
      <w:pPr>
        <w:ind w:left="420"/>
        <w:jc w:val="left"/>
      </w:pPr>
      <w:r>
        <w:rPr>
          <w:rFonts w:hint="eastAsia"/>
        </w:rPr>
        <w:t>可以加下划线。</w:t>
      </w:r>
    </w:p>
    <w:p w:rsidR="006B5B2D" w:rsidRPr="001C1F25" w:rsidRDefault="006B5B2D" w:rsidP="00106857">
      <w:pPr>
        <w:ind w:left="420"/>
        <w:jc w:val="left"/>
      </w:pPr>
      <w:r>
        <w:rPr>
          <w:rFonts w:hint="eastAsia"/>
        </w:rPr>
        <w:t>可以设置对齐方式（左</w:t>
      </w:r>
      <w:r>
        <w:rPr>
          <w:rFonts w:hint="eastAsia"/>
        </w:rPr>
        <w:t>/</w:t>
      </w:r>
      <w:r>
        <w:rPr>
          <w:rFonts w:hint="eastAsia"/>
        </w:rPr>
        <w:t>右对齐）</w:t>
      </w:r>
    </w:p>
    <w:p w:rsidR="00F97841" w:rsidRDefault="00F97841" w:rsidP="00106857">
      <w:pPr>
        <w:ind w:left="420"/>
        <w:jc w:val="left"/>
      </w:pPr>
    </w:p>
    <w:p w:rsidR="00DB1477" w:rsidRDefault="001F7760" w:rsidP="00106857">
      <w:pPr>
        <w:ind w:left="420"/>
        <w:jc w:val="left"/>
      </w:pPr>
      <w:r>
        <w:rPr>
          <w:rFonts w:hint="eastAsia"/>
        </w:rPr>
        <w:t>各个分类</w:t>
      </w:r>
      <w:r w:rsidR="00DB1477">
        <w:rPr>
          <w:rFonts w:hint="eastAsia"/>
        </w:rPr>
        <w:t>可以展开对应的建筑物。</w:t>
      </w:r>
      <w:r w:rsidR="00F02A62">
        <w:rPr>
          <w:rFonts w:hint="eastAsia"/>
        </w:rPr>
        <w:t>并能显示每个资产的容量数据等。</w:t>
      </w:r>
    </w:p>
    <w:p w:rsidR="00F97841" w:rsidRDefault="00AB0FB5" w:rsidP="00106857">
      <w:pPr>
        <w:ind w:left="420"/>
        <w:jc w:val="left"/>
      </w:pPr>
      <w:r>
        <w:rPr>
          <w:rFonts w:hint="eastAsia"/>
        </w:rPr>
        <w:t>点击</w:t>
      </w:r>
      <w:r w:rsidR="00B35929">
        <w:rPr>
          <w:rFonts w:hint="eastAsia"/>
        </w:rPr>
        <w:t>对应的建筑物</w:t>
      </w:r>
      <w:r>
        <w:rPr>
          <w:rFonts w:hint="eastAsia"/>
        </w:rPr>
        <w:t>。可以定位到</w:t>
      </w:r>
      <w:r w:rsidR="00B35929">
        <w:rPr>
          <w:rFonts w:hint="eastAsia"/>
        </w:rPr>
        <w:t>该资产</w:t>
      </w:r>
      <w:r>
        <w:rPr>
          <w:rFonts w:hint="eastAsia"/>
        </w:rPr>
        <w:t>。</w:t>
      </w:r>
    </w:p>
    <w:p w:rsidR="00AB0FB5" w:rsidRDefault="00AB0FB5" w:rsidP="00106857">
      <w:pPr>
        <w:ind w:left="420"/>
        <w:jc w:val="left"/>
      </w:pPr>
    </w:p>
    <w:p w:rsidR="004746DB" w:rsidRDefault="004746DB" w:rsidP="00106857">
      <w:pPr>
        <w:ind w:left="420"/>
        <w:jc w:val="left"/>
      </w:pPr>
    </w:p>
    <w:p w:rsidR="00174720" w:rsidRDefault="00174720" w:rsidP="00106857">
      <w:pPr>
        <w:ind w:left="420"/>
        <w:jc w:val="left"/>
      </w:pPr>
    </w:p>
    <w:p w:rsidR="003B5716" w:rsidRDefault="00174720" w:rsidP="00106857">
      <w:pPr>
        <w:ind w:left="420"/>
        <w:jc w:val="left"/>
      </w:pPr>
      <w:r>
        <w:rPr>
          <w:rFonts w:hint="eastAsia"/>
        </w:rPr>
        <w:t>可以</w:t>
      </w:r>
      <w:r w:rsidR="003B5716">
        <w:rPr>
          <w:rFonts w:hint="eastAsia"/>
        </w:rPr>
        <w:t>添加信息面板，最多五个。</w:t>
      </w:r>
    </w:p>
    <w:p w:rsidR="00261D8C" w:rsidRDefault="003B5716" w:rsidP="00106857">
      <w:pPr>
        <w:ind w:left="420"/>
        <w:jc w:val="left"/>
      </w:pPr>
      <w:r>
        <w:rPr>
          <w:rFonts w:hint="eastAsia"/>
        </w:rPr>
        <w:t>可以</w:t>
      </w:r>
      <w:r w:rsidR="00B013E5">
        <w:rPr>
          <w:rFonts w:hint="eastAsia"/>
        </w:rPr>
        <w:t>调整</w:t>
      </w:r>
      <w:r>
        <w:rPr>
          <w:rFonts w:hint="eastAsia"/>
        </w:rPr>
        <w:t>每个</w:t>
      </w:r>
      <w:r w:rsidR="002950DB">
        <w:rPr>
          <w:rFonts w:hint="eastAsia"/>
        </w:rPr>
        <w:t>面板</w:t>
      </w:r>
      <w:r>
        <w:rPr>
          <w:rFonts w:hint="eastAsia"/>
        </w:rPr>
        <w:t>的</w:t>
      </w:r>
      <w:r w:rsidR="00174720">
        <w:rPr>
          <w:rFonts w:hint="eastAsia"/>
        </w:rPr>
        <w:t>显示位置。</w:t>
      </w:r>
    </w:p>
    <w:p w:rsidR="004C0E9F" w:rsidRDefault="004C0E9F" w:rsidP="006D6CB6">
      <w:pPr>
        <w:jc w:val="left"/>
      </w:pPr>
    </w:p>
    <w:p w:rsidR="008B3ABA" w:rsidRDefault="008B3ABA">
      <w:pPr>
        <w:widowControl/>
        <w:jc w:val="left"/>
      </w:pPr>
      <w:r>
        <w:br w:type="page"/>
      </w:r>
    </w:p>
    <w:p w:rsidR="00E86843" w:rsidRDefault="00E86843" w:rsidP="00E86843">
      <w:pPr>
        <w:jc w:val="left"/>
      </w:pPr>
      <w:r>
        <w:lastRenderedPageBreak/>
        <w:t xml:space="preserve">Time: </w:t>
      </w:r>
      <w:r w:rsidR="0016047E">
        <w:rPr>
          <w:noProof/>
        </w:rPr>
        <w:t>2016-09-21</w:t>
      </w:r>
      <w:r>
        <w:t xml:space="preserve"> </w:t>
      </w:r>
      <w:r w:rsidR="0016047E">
        <w:rPr>
          <w:noProof/>
        </w:rPr>
        <w:t>16:43</w:t>
      </w:r>
    </w:p>
    <w:p w:rsidR="00E86843" w:rsidRDefault="00E86843" w:rsidP="006D6CB6">
      <w:pPr>
        <w:jc w:val="left"/>
      </w:pPr>
    </w:p>
    <w:p w:rsidR="0016047E" w:rsidRDefault="0025241B" w:rsidP="006D6CB6">
      <w:pPr>
        <w:jc w:val="left"/>
      </w:pPr>
      <w:r w:rsidRPr="0025241B">
        <w:rPr>
          <w:rFonts w:hint="eastAsia"/>
        </w:rPr>
        <w:t>市民</w:t>
      </w:r>
      <w:r w:rsidR="00213BA8">
        <w:rPr>
          <w:rFonts w:hint="eastAsia"/>
        </w:rPr>
        <w:t>：</w:t>
      </w:r>
      <w:r w:rsidR="00BE7CA6">
        <w:rPr>
          <w:rFonts w:hint="eastAsia"/>
        </w:rPr>
        <w:t xml:space="preserve"> </w:t>
      </w:r>
      <w:r w:rsidR="00BE7CA6">
        <w:t>Population</w:t>
      </w:r>
      <w:r>
        <w:t xml:space="preserve"> / Citizens</w:t>
      </w:r>
    </w:p>
    <w:p w:rsidR="00213BA8" w:rsidRDefault="00213BA8" w:rsidP="00213BA8">
      <w:pPr>
        <w:ind w:left="420"/>
        <w:jc w:val="left"/>
      </w:pPr>
      <w:r>
        <w:rPr>
          <w:rFonts w:hint="eastAsia"/>
        </w:rPr>
        <w:t>实例：</w:t>
      </w:r>
      <w:r>
        <w:rPr>
          <w:rFonts w:hint="eastAsia"/>
        </w:rPr>
        <w:t xml:space="preserve"> </w:t>
      </w:r>
      <w:r>
        <w:t>12564</w:t>
      </w:r>
      <w:r>
        <w:rPr>
          <w:rFonts w:hint="eastAsia"/>
        </w:rPr>
        <w:t xml:space="preserve">   </w:t>
      </w:r>
      <w:r w:rsidR="00D3285B">
        <w:tab/>
      </w:r>
      <w:r w:rsidR="005E5D05">
        <w:tab/>
      </w:r>
      <w:r w:rsidR="00C51098">
        <w:rPr>
          <w:rFonts w:hint="eastAsia"/>
        </w:rPr>
        <w:t>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D49D9">
        <w:t>52</w:t>
      </w:r>
      <w:r w:rsidR="005D49D9">
        <w:rPr>
          <w:rFonts w:hint="eastAsia"/>
        </w:rPr>
        <w:t>人</w:t>
      </w:r>
      <w:r w:rsidR="003D3BBE">
        <w:t xml:space="preserve"> </w:t>
      </w:r>
      <w:r w:rsidR="00563C08">
        <w:rPr>
          <w:rFonts w:hint="eastAsia"/>
        </w:rPr>
        <w:t>/</w:t>
      </w:r>
      <w:r w:rsidR="00563C08">
        <w:t xml:space="preserve"> </w:t>
      </w:r>
      <w:r w:rsidR="00563C08">
        <w:rPr>
          <w:rFonts w:hint="eastAsia"/>
        </w:rPr>
        <w:t>死：</w:t>
      </w:r>
      <w:r w:rsidR="005D49D9">
        <w:t>45</w:t>
      </w:r>
      <w:r w:rsidR="005D49D9">
        <w:rPr>
          <w:rFonts w:hint="eastAsia"/>
        </w:rPr>
        <w:t>人</w:t>
      </w:r>
      <w:r w:rsidR="004820CE">
        <w:tab/>
      </w:r>
      <w:r w:rsidR="003A4F6A">
        <w:rPr>
          <w:rFonts w:hint="eastAsia"/>
        </w:rPr>
        <w:t>老人：</w:t>
      </w:r>
      <w:r w:rsidR="003A4F6A">
        <w:rPr>
          <w:rFonts w:hint="eastAsia"/>
        </w:rPr>
        <w:t>21%</w:t>
      </w:r>
    </w:p>
    <w:p w:rsidR="00630C42" w:rsidRDefault="003A4F6A" w:rsidP="00213BA8">
      <w:pPr>
        <w:ind w:left="420"/>
        <w:jc w:val="left"/>
      </w:pPr>
      <w:r>
        <w:rPr>
          <w:rFonts w:hint="eastAsia"/>
        </w:rPr>
        <w:t>失业率：</w:t>
      </w:r>
      <w:r>
        <w:rPr>
          <w:rFonts w:hint="eastAsia"/>
        </w:rPr>
        <w:t>7</w:t>
      </w:r>
      <w:r>
        <w:t>8%</w:t>
      </w:r>
      <w:r>
        <w:tab/>
      </w:r>
      <w:r>
        <w:tab/>
      </w:r>
      <w:r>
        <w:tab/>
      </w:r>
      <w:r w:rsidR="00630C42">
        <w:rPr>
          <w:rFonts w:hint="eastAsia"/>
        </w:rPr>
        <w:t>健康：</w:t>
      </w:r>
      <w:r w:rsidR="00D91E53">
        <w:rPr>
          <w:rFonts w:hint="eastAsia"/>
        </w:rPr>
        <w:t xml:space="preserve"> </w:t>
      </w:r>
      <w:r w:rsidR="00630C42">
        <w:rPr>
          <w:rFonts w:hint="eastAsia"/>
        </w:rPr>
        <w:t>90%</w:t>
      </w:r>
      <w:r w:rsidR="00630C42">
        <w:tab/>
      </w:r>
      <w:r w:rsidR="00630C42">
        <w:tab/>
      </w:r>
      <w:r w:rsidR="005E5D05">
        <w:tab/>
      </w:r>
      <w:r w:rsidR="00630C42">
        <w:rPr>
          <w:rFonts w:hint="eastAsia"/>
        </w:rPr>
        <w:t>犯罪率：</w:t>
      </w:r>
      <w:r w:rsidR="00D91E53">
        <w:rPr>
          <w:rFonts w:hint="eastAsia"/>
        </w:rPr>
        <w:t xml:space="preserve"> </w:t>
      </w:r>
      <w:r w:rsidR="00630C42">
        <w:rPr>
          <w:rFonts w:hint="eastAsia"/>
        </w:rPr>
        <w:t>7%</w:t>
      </w:r>
      <w:r w:rsidR="00630C42">
        <w:tab/>
      </w:r>
      <w:r w:rsidR="00630C42">
        <w:tab/>
      </w:r>
      <w:r w:rsidR="00630C42">
        <w:tab/>
      </w:r>
    </w:p>
    <w:p w:rsidR="00630C42" w:rsidRDefault="00630C42" w:rsidP="00213BA8">
      <w:pPr>
        <w:ind w:left="420"/>
        <w:jc w:val="left"/>
      </w:pPr>
      <w:r>
        <w:rPr>
          <w:rFonts w:hint="eastAsia"/>
        </w:rPr>
        <w:t>小学：</w:t>
      </w:r>
      <w:r w:rsidR="00D91E53">
        <w:rPr>
          <w:rFonts w:hint="eastAsia"/>
        </w:rPr>
        <w:t xml:space="preserve"> </w:t>
      </w:r>
      <w:r>
        <w:rPr>
          <w:rFonts w:hint="eastAsia"/>
        </w:rPr>
        <w:t>1254/</w:t>
      </w:r>
      <w:r>
        <w:t>5000</w:t>
      </w:r>
      <w:r>
        <w:tab/>
      </w:r>
      <w:r w:rsidR="005E5D05">
        <w:tab/>
      </w:r>
      <w:r>
        <w:rPr>
          <w:rFonts w:hint="eastAsia"/>
        </w:rPr>
        <w:t>小学：</w:t>
      </w:r>
      <w:r>
        <w:t>8774</w:t>
      </w:r>
      <w:r>
        <w:rPr>
          <w:rFonts w:hint="eastAsia"/>
        </w:rPr>
        <w:t>/</w:t>
      </w:r>
      <w:r>
        <w:t>20000</w:t>
      </w:r>
      <w:r>
        <w:tab/>
      </w:r>
      <w:r>
        <w:tab/>
      </w:r>
      <w:r>
        <w:rPr>
          <w:rFonts w:hint="eastAsia"/>
        </w:rPr>
        <w:t>大学：</w:t>
      </w:r>
      <w:r>
        <w:rPr>
          <w:rFonts w:hint="eastAsia"/>
        </w:rPr>
        <w:t>1254</w:t>
      </w:r>
      <w:r>
        <w:t>0</w:t>
      </w:r>
      <w:r>
        <w:rPr>
          <w:rFonts w:hint="eastAsia"/>
        </w:rPr>
        <w:t>/</w:t>
      </w:r>
      <w:r>
        <w:t>80000</w:t>
      </w:r>
      <w:r>
        <w:tab/>
      </w:r>
    </w:p>
    <w:p w:rsidR="00213BA8" w:rsidRDefault="00213BA8" w:rsidP="006D6CB6">
      <w:pPr>
        <w:jc w:val="left"/>
      </w:pPr>
    </w:p>
    <w:p w:rsidR="00213BA8" w:rsidRDefault="00213BA8" w:rsidP="00213BA8">
      <w:pPr>
        <w:jc w:val="left"/>
      </w:pPr>
      <w:r>
        <w:rPr>
          <w:rFonts w:hint="eastAsia"/>
        </w:rPr>
        <w:t>交通：</w:t>
      </w:r>
      <w:r w:rsidR="00051EA0">
        <w:rPr>
          <w:rFonts w:hint="eastAsia"/>
        </w:rPr>
        <w:t xml:space="preserve"> </w:t>
      </w:r>
      <w:r w:rsidR="00051EA0">
        <w:t>Traffice</w:t>
      </w:r>
    </w:p>
    <w:p w:rsidR="00D91E53" w:rsidRDefault="00051EA0" w:rsidP="00213BA8">
      <w:pPr>
        <w:ind w:left="420"/>
        <w:jc w:val="left"/>
      </w:pPr>
      <w:r>
        <w:rPr>
          <w:rFonts w:hint="eastAsia"/>
        </w:rPr>
        <w:t>车辆：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984</w:t>
      </w:r>
      <w:r>
        <w:t xml:space="preserve">    </w:t>
      </w:r>
      <w:r w:rsidR="00D3285B">
        <w:tab/>
      </w:r>
      <w:r w:rsidR="005E5D05">
        <w:tab/>
      </w:r>
      <w:r>
        <w:rPr>
          <w:rFonts w:hint="eastAsia"/>
        </w:rPr>
        <w:t>停车：</w:t>
      </w:r>
      <w:r>
        <w:rPr>
          <w:rFonts w:hint="eastAsia"/>
        </w:rPr>
        <w:t xml:space="preserve"> 5425</w:t>
      </w:r>
      <w:r>
        <w:tab/>
      </w:r>
    </w:p>
    <w:p w:rsidR="0016047E" w:rsidRDefault="00D91E53" w:rsidP="00213BA8">
      <w:pPr>
        <w:ind w:left="420"/>
        <w:jc w:val="left"/>
      </w:pPr>
      <w:r>
        <w:rPr>
          <w:rFonts w:hint="eastAsia"/>
        </w:rPr>
        <w:t>进口：</w:t>
      </w:r>
      <w:r>
        <w:rPr>
          <w:rFonts w:hint="eastAsia"/>
        </w:rPr>
        <w:t xml:space="preserve"> </w:t>
      </w:r>
      <w:r>
        <w:t>58</w:t>
      </w:r>
      <w:r w:rsidR="00051EA0">
        <w:tab/>
      </w:r>
      <w:r>
        <w:tab/>
      </w:r>
      <w:r>
        <w:tab/>
      </w:r>
      <w:r w:rsidR="005E5D05">
        <w:tab/>
      </w:r>
      <w:r>
        <w:rPr>
          <w:rFonts w:hint="eastAsia"/>
        </w:rPr>
        <w:t>出口：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412</w:t>
      </w:r>
      <w:r>
        <w:tab/>
      </w:r>
      <w:r>
        <w:tab/>
      </w:r>
      <w:r>
        <w:tab/>
      </w:r>
      <w:r>
        <w:rPr>
          <w:rFonts w:hint="eastAsia"/>
        </w:rPr>
        <w:t>旅游：</w:t>
      </w:r>
      <w:r>
        <w:rPr>
          <w:rFonts w:hint="eastAsia"/>
        </w:rPr>
        <w:t>6</w:t>
      </w:r>
      <w:r>
        <w:t>00</w:t>
      </w:r>
    </w:p>
    <w:p w:rsidR="00D91E53" w:rsidRDefault="007201BD" w:rsidP="00213BA8">
      <w:pPr>
        <w:ind w:left="420"/>
        <w:jc w:val="left"/>
      </w:pPr>
      <w:r>
        <w:rPr>
          <w:rFonts w:hint="eastAsia"/>
        </w:rPr>
        <w:t>公交线：</w:t>
      </w:r>
      <w:r>
        <w:rPr>
          <w:rFonts w:hint="eastAsia"/>
        </w:rPr>
        <w:t>26</w:t>
      </w:r>
      <w:r>
        <w:rPr>
          <w:rFonts w:hint="eastAsia"/>
        </w:rPr>
        <w:tab/>
      </w:r>
      <w:r>
        <w:tab/>
      </w:r>
      <w:r w:rsidR="005E5D05">
        <w:tab/>
      </w:r>
      <w:r>
        <w:rPr>
          <w:rFonts w:hint="eastAsia"/>
        </w:rPr>
        <w:t>地铁：</w:t>
      </w:r>
      <w:r>
        <w:rPr>
          <w:rFonts w:hint="eastAsia"/>
        </w:rPr>
        <w:t xml:space="preserve"> 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有轨：</w:t>
      </w:r>
      <w:r>
        <w:rPr>
          <w:rFonts w:hint="eastAsia"/>
        </w:rPr>
        <w:t>15</w:t>
      </w:r>
    </w:p>
    <w:p w:rsidR="00D3285B" w:rsidRDefault="00D3285B" w:rsidP="00213BA8">
      <w:pPr>
        <w:ind w:left="420"/>
        <w:jc w:val="left"/>
      </w:pPr>
    </w:p>
    <w:p w:rsidR="00D3285B" w:rsidRDefault="00D3285B" w:rsidP="00D3285B">
      <w:pPr>
        <w:jc w:val="left"/>
      </w:pPr>
      <w:r>
        <w:rPr>
          <w:rFonts w:hint="eastAsia"/>
        </w:rPr>
        <w:t>城市：</w:t>
      </w:r>
      <w:r>
        <w:rPr>
          <w:rFonts w:hint="eastAsia"/>
        </w:rPr>
        <w:t xml:space="preserve"> </w:t>
      </w:r>
      <w:r>
        <w:t>City</w:t>
      </w:r>
    </w:p>
    <w:p w:rsidR="002047F4" w:rsidRDefault="002047F4" w:rsidP="002047F4">
      <w:pPr>
        <w:ind w:left="420"/>
        <w:jc w:val="left"/>
      </w:pPr>
      <w:r>
        <w:rPr>
          <w:rFonts w:hint="eastAsia"/>
        </w:rPr>
        <w:t>地价：</w:t>
      </w:r>
      <w:r>
        <w:rPr>
          <w:rFonts w:hint="eastAsia"/>
        </w:rPr>
        <w:t>21</w:t>
      </w:r>
      <w:r>
        <w:rPr>
          <w:rFonts w:hint="eastAsia"/>
        </w:rPr>
        <w:t>￥</w:t>
      </w:r>
      <w:r>
        <w:tab/>
      </w:r>
      <w:r>
        <w:tab/>
      </w:r>
      <w:r>
        <w:tab/>
      </w:r>
      <w:r w:rsidR="00E30F37">
        <w:rPr>
          <w:rFonts w:hint="eastAsia"/>
        </w:rPr>
        <w:t>分区</w:t>
      </w:r>
      <w:r>
        <w:rPr>
          <w:rFonts w:hint="eastAsia"/>
        </w:rPr>
        <w:t>：</w:t>
      </w:r>
      <w:r w:rsidR="00E30F37">
        <w:t>5</w:t>
      </w:r>
      <w:r w:rsidR="00E30F37">
        <w:rPr>
          <w:rFonts w:hint="eastAsia"/>
        </w:rPr>
        <w:t>个</w:t>
      </w:r>
    </w:p>
    <w:p w:rsidR="00D3285B" w:rsidRDefault="00D3285B" w:rsidP="00D3285B">
      <w:pPr>
        <w:ind w:left="420"/>
        <w:jc w:val="left"/>
      </w:pPr>
      <w:r>
        <w:rPr>
          <w:rFonts w:hint="eastAsia"/>
        </w:rPr>
        <w:t>建筑：</w:t>
      </w:r>
      <w:r>
        <w:rPr>
          <w:rFonts w:hint="eastAsia"/>
        </w:rPr>
        <w:t>5485</w:t>
      </w:r>
      <w:r>
        <w:rPr>
          <w:rFonts w:hint="eastAsia"/>
        </w:rPr>
        <w:tab/>
      </w:r>
      <w:r>
        <w:tab/>
      </w:r>
      <w:r w:rsidR="005E5D05">
        <w:tab/>
      </w:r>
      <w:r>
        <w:rPr>
          <w:rFonts w:hint="eastAsia"/>
        </w:rPr>
        <w:t>小部件：</w:t>
      </w:r>
      <w:r>
        <w:t>568</w:t>
      </w:r>
      <w:r>
        <w:tab/>
      </w:r>
      <w:r>
        <w:tab/>
      </w:r>
      <w:r>
        <w:tab/>
      </w:r>
      <w:r>
        <w:rPr>
          <w:rFonts w:hint="eastAsia"/>
        </w:rPr>
        <w:t>树木：</w:t>
      </w:r>
      <w:r>
        <w:t>899754</w:t>
      </w:r>
    </w:p>
    <w:p w:rsidR="00BA35D6" w:rsidRDefault="00BA35D6" w:rsidP="00D3285B">
      <w:pPr>
        <w:ind w:left="420"/>
        <w:jc w:val="left"/>
      </w:pPr>
      <w:r>
        <w:rPr>
          <w:rFonts w:hint="eastAsia"/>
        </w:rPr>
        <w:t>电力：</w:t>
      </w:r>
      <w:r>
        <w:rPr>
          <w:rFonts w:hint="eastAsia"/>
        </w:rPr>
        <w:t>51</w:t>
      </w:r>
      <w:r>
        <w:t>5</w:t>
      </w:r>
      <w:r>
        <w:rPr>
          <w:rFonts w:hint="eastAsia"/>
        </w:rPr>
        <w:t>/</w:t>
      </w:r>
      <w:r>
        <w:t>451</w:t>
      </w:r>
      <w:r>
        <w:rPr>
          <w:rFonts w:hint="eastAsia"/>
        </w:rPr>
        <w:t>W</w:t>
      </w:r>
      <w:r>
        <w:tab/>
      </w:r>
      <w:r>
        <w:tab/>
      </w:r>
      <w:r>
        <w:rPr>
          <w:rFonts w:hint="eastAsia"/>
        </w:rPr>
        <w:t>水力：</w:t>
      </w:r>
      <w:r>
        <w:rPr>
          <w:rFonts w:hint="eastAsia"/>
        </w:rPr>
        <w:t>5457</w:t>
      </w:r>
      <w:r>
        <w:t>m/45548m</w:t>
      </w:r>
      <w:r>
        <w:tab/>
      </w:r>
      <w:r>
        <w:rPr>
          <w:rFonts w:hint="eastAsia"/>
        </w:rPr>
        <w:t>污水：</w:t>
      </w:r>
      <w:r>
        <w:rPr>
          <w:rFonts w:hint="eastAsia"/>
        </w:rPr>
        <w:t>5157</w:t>
      </w:r>
      <w:r>
        <w:t>m/6548</w:t>
      </w:r>
      <w:r w:rsidR="007C181B">
        <w:t>5</w:t>
      </w:r>
      <w:r>
        <w:t>m</w:t>
      </w:r>
    </w:p>
    <w:p w:rsidR="00C12337" w:rsidRDefault="00C12337" w:rsidP="00D3285B">
      <w:pPr>
        <w:ind w:left="420"/>
        <w:jc w:val="left"/>
      </w:pPr>
    </w:p>
    <w:p w:rsidR="00D3285B" w:rsidRDefault="00D3285B" w:rsidP="00D3285B">
      <w:pPr>
        <w:jc w:val="left"/>
      </w:pPr>
      <w:r>
        <w:rPr>
          <w:rFonts w:hint="eastAsia"/>
        </w:rPr>
        <w:t>时间：</w:t>
      </w:r>
      <w:r>
        <w:rPr>
          <w:rFonts w:hint="eastAsia"/>
        </w:rPr>
        <w:t xml:space="preserve"> </w:t>
      </w:r>
      <w:r>
        <w:t>Time</w:t>
      </w:r>
    </w:p>
    <w:p w:rsidR="00D3285B" w:rsidRDefault="00E52E02" w:rsidP="00E52E02">
      <w:pPr>
        <w:ind w:left="420"/>
        <w:jc w:val="left"/>
      </w:pPr>
      <w:r>
        <w:rPr>
          <w:rFonts w:hint="eastAsia"/>
        </w:rPr>
        <w:t>城市：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21</w:t>
      </w:r>
      <w:r>
        <w:rPr>
          <w:rFonts w:hint="eastAsia"/>
        </w:rPr>
        <w:t>分</w:t>
      </w:r>
      <w:r>
        <w:tab/>
      </w:r>
      <w:r>
        <w:rPr>
          <w:rFonts w:hint="eastAsia"/>
        </w:rPr>
        <w:t>当地：</w:t>
      </w:r>
      <w:r>
        <w:rPr>
          <w:rFonts w:hint="eastAsia"/>
        </w:rPr>
        <w:t>18</w:t>
      </w:r>
      <w:r>
        <w:t>:45:22</w:t>
      </w:r>
      <w:r>
        <w:tab/>
      </w:r>
      <w:r>
        <w:tab/>
      </w:r>
      <w:r w:rsidR="005E5D05">
        <w:tab/>
      </w:r>
      <w:r>
        <w:rPr>
          <w:rFonts w:hint="eastAsia"/>
        </w:rPr>
        <w:t>游戏：</w:t>
      </w:r>
      <w:r>
        <w:t>2</w:t>
      </w:r>
      <w:r>
        <w:rPr>
          <w:rFonts w:hint="eastAsia"/>
        </w:rPr>
        <w:t>小时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D44FAF" w:rsidRDefault="00D44FAF" w:rsidP="00E52E02">
      <w:pPr>
        <w:ind w:left="420"/>
        <w:jc w:val="left"/>
      </w:pPr>
      <w:r>
        <w:rPr>
          <w:rFonts w:hint="eastAsia"/>
        </w:rPr>
        <w:t>将游戏时间替换成标准时间。</w:t>
      </w:r>
    </w:p>
    <w:p w:rsidR="00E10E4B" w:rsidRDefault="00E10E4B" w:rsidP="00E10E4B">
      <w:pPr>
        <w:jc w:val="left"/>
      </w:pPr>
    </w:p>
    <w:p w:rsidR="00E10E4B" w:rsidRDefault="00E10E4B" w:rsidP="00E10E4B">
      <w:pPr>
        <w:jc w:val="left"/>
      </w:pPr>
      <w:r>
        <w:rPr>
          <w:rFonts w:hint="eastAsia"/>
        </w:rPr>
        <w:t>容量：</w:t>
      </w:r>
    </w:p>
    <w:p w:rsidR="00570858" w:rsidRDefault="00570858" w:rsidP="00E10E4B">
      <w:pPr>
        <w:ind w:left="420"/>
        <w:jc w:val="left"/>
      </w:pPr>
      <w:r>
        <w:rPr>
          <w:rFonts w:hint="eastAsia"/>
        </w:rPr>
        <w:t>显示每个垃圾站墓地的容量。点击后可以定位。</w:t>
      </w:r>
    </w:p>
    <w:p w:rsidR="00570858" w:rsidRDefault="00570858" w:rsidP="00E10E4B">
      <w:pPr>
        <w:ind w:left="420"/>
        <w:jc w:val="left"/>
      </w:pPr>
    </w:p>
    <w:p w:rsidR="00E10E4B" w:rsidRDefault="00E10E4B" w:rsidP="00E10E4B">
      <w:pPr>
        <w:ind w:left="420"/>
        <w:jc w:val="left"/>
      </w:pPr>
      <w:r>
        <w:rPr>
          <w:rFonts w:hint="eastAsia"/>
        </w:rPr>
        <w:t>垃圾站：</w:t>
      </w:r>
    </w:p>
    <w:p w:rsidR="00E10E4B" w:rsidRDefault="00E10E4B" w:rsidP="00E10E4B">
      <w:pPr>
        <w:ind w:left="420"/>
        <w:jc w:val="left"/>
      </w:pPr>
      <w:r>
        <w:rPr>
          <w:rFonts w:hint="eastAsia"/>
        </w:rPr>
        <w:t>墓地：</w:t>
      </w:r>
    </w:p>
    <w:p w:rsidR="00E10E4B" w:rsidRPr="00E52E02" w:rsidRDefault="00E10E4B" w:rsidP="00E10E4B">
      <w:pPr>
        <w:ind w:left="420"/>
        <w:jc w:val="left"/>
      </w:pPr>
    </w:p>
    <w:p w:rsidR="0016047E" w:rsidRDefault="001D2C1C" w:rsidP="006D6CB6">
      <w:pPr>
        <w:jc w:val="left"/>
      </w:pPr>
      <w:r>
        <w:rPr>
          <w:rFonts w:hint="eastAsia"/>
        </w:rPr>
        <w:t>分区表：</w:t>
      </w:r>
    </w:p>
    <w:p w:rsidR="001D2C1C" w:rsidRDefault="001D2C1C" w:rsidP="00570858">
      <w:pPr>
        <w:ind w:left="420"/>
        <w:jc w:val="left"/>
      </w:pPr>
      <w:r>
        <w:rPr>
          <w:rFonts w:hint="eastAsia"/>
        </w:rPr>
        <w:t>显示每个分区的明细数据列表。</w:t>
      </w:r>
    </w:p>
    <w:p w:rsidR="00A6477F" w:rsidRDefault="00A6477F">
      <w:pPr>
        <w:widowControl/>
        <w:jc w:val="left"/>
      </w:pPr>
      <w:r>
        <w:br w:type="page"/>
      </w:r>
    </w:p>
    <w:p w:rsidR="0016047E" w:rsidRDefault="0016047E" w:rsidP="0016047E">
      <w:pPr>
        <w:jc w:val="left"/>
        <w:rPr>
          <w:noProof/>
        </w:rPr>
      </w:pPr>
      <w:r>
        <w:lastRenderedPageBreak/>
        <w:t xml:space="preserve">Time: </w:t>
      </w:r>
      <w:r w:rsidR="00A6477F">
        <w:rPr>
          <w:noProof/>
        </w:rPr>
        <w:t>2016-09-22</w:t>
      </w:r>
      <w:r>
        <w:t xml:space="preserve"> </w:t>
      </w:r>
      <w:r w:rsidR="00A6477F">
        <w:rPr>
          <w:noProof/>
        </w:rPr>
        <w:t>14:24</w:t>
      </w:r>
    </w:p>
    <w:p w:rsidR="00A6477F" w:rsidRDefault="00A6477F" w:rsidP="0016047E">
      <w:pPr>
        <w:jc w:val="left"/>
        <w:rPr>
          <w:noProof/>
        </w:rPr>
      </w:pPr>
    </w:p>
    <w:p w:rsidR="00A6477F" w:rsidRDefault="00A6477F" w:rsidP="0016047E">
      <w:pPr>
        <w:jc w:val="left"/>
        <w:rPr>
          <w:noProof/>
        </w:rPr>
      </w:pPr>
      <w:r>
        <w:rPr>
          <w:rFonts w:hint="eastAsia"/>
          <w:noProof/>
        </w:rPr>
        <w:t>信息面板：</w:t>
      </w:r>
    </w:p>
    <w:p w:rsidR="00A6477F" w:rsidRDefault="00A6477F" w:rsidP="0016047E">
      <w:pPr>
        <w:jc w:val="left"/>
        <w:rPr>
          <w:noProof/>
        </w:rPr>
      </w:pPr>
      <w:r w:rsidRPr="00A6477F">
        <w:rPr>
          <w:noProof/>
        </w:rPr>
        <w:t>PopulationPanel</w:t>
      </w:r>
    </w:p>
    <w:p w:rsidR="001B2820" w:rsidRDefault="001B2820" w:rsidP="0016047E">
      <w:pPr>
        <w:jc w:val="left"/>
        <w:rPr>
          <w:noProof/>
        </w:rPr>
      </w:pPr>
    </w:p>
    <w:p w:rsidR="000325FD" w:rsidRPr="006E219E" w:rsidRDefault="001B2820" w:rsidP="0016047E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InfoPanelIconPopulation</w:t>
      </w:r>
    </w:p>
    <w:p w:rsidR="000325FD" w:rsidRPr="006E219E" w:rsidRDefault="000325FD" w:rsidP="0016047E">
      <w:pPr>
        <w:jc w:val="left"/>
        <w:rPr>
          <w:noProof/>
          <w:color w:val="D0CECE" w:themeColor="background2" w:themeShade="E6"/>
        </w:rPr>
      </w:pPr>
      <w:r w:rsidRPr="006E219E">
        <w:rPr>
          <w:rFonts w:hint="eastAsia"/>
          <w:noProof/>
          <w:color w:val="D0CECE" w:themeColor="background2" w:themeShade="E6"/>
        </w:rPr>
        <w:t>总人口：</w:t>
      </w:r>
      <w:r w:rsidR="000270AB" w:rsidRPr="006E219E">
        <w:rPr>
          <w:noProof/>
          <w:color w:val="D0CECE" w:themeColor="background2" w:themeShade="E6"/>
        </w:rPr>
        <w:t>MAIN_POPULATION</w:t>
      </w:r>
      <w:r w:rsidR="005D080D" w:rsidRPr="006E219E">
        <w:rPr>
          <w:noProof/>
          <w:color w:val="D0CECE" w:themeColor="background2" w:themeShade="E6"/>
        </w:rPr>
        <w:t xml:space="preserve">   </w:t>
      </w:r>
      <w:r w:rsidR="005D080D" w:rsidRPr="006E219E">
        <w:rPr>
          <w:rFonts w:hint="eastAsia"/>
          <w:noProof/>
          <w:color w:val="D0CECE" w:themeColor="background2" w:themeShade="E6"/>
        </w:rPr>
        <w:t>//</w:t>
      </w:r>
      <w:r w:rsidR="005D080D" w:rsidRPr="006E219E">
        <w:rPr>
          <w:noProof/>
          <w:color w:val="D0CECE" w:themeColor="background2" w:themeShade="E6"/>
        </w:rPr>
        <w:t xml:space="preserve">INFO_POPULATION_POPULATION  </w:t>
      </w:r>
      <w:r w:rsidR="005D080D" w:rsidRPr="006E219E">
        <w:rPr>
          <w:rFonts w:hint="eastAsia"/>
          <w:noProof/>
          <w:color w:val="D0CECE" w:themeColor="background2" w:themeShade="E6"/>
        </w:rPr>
        <w:t>//</w:t>
      </w:r>
      <w:r w:rsidR="005D080D" w:rsidRPr="006E219E">
        <w:rPr>
          <w:noProof/>
          <w:color w:val="D0CECE" w:themeColor="background2" w:themeShade="E6"/>
        </w:rPr>
        <w:t>INFO_POPULATION_TITLE</w:t>
      </w:r>
    </w:p>
    <w:p w:rsidR="006753EB" w:rsidRPr="006E219E" w:rsidRDefault="006753EB" w:rsidP="006753EB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Population = Singleton&lt;DistrictManager&gt;.instance.m_districts.m_buffer[0].m_populationData.m_finalCount</w:t>
      </w:r>
    </w:p>
    <w:p w:rsidR="007061A7" w:rsidRPr="006E219E" w:rsidRDefault="007061A7" w:rsidP="006753EB">
      <w:pPr>
        <w:jc w:val="left"/>
        <w:rPr>
          <w:noProof/>
          <w:color w:val="D0CECE" w:themeColor="background2" w:themeShade="E6"/>
        </w:rPr>
      </w:pPr>
      <w:r w:rsidRPr="006E219E">
        <w:rPr>
          <w:rFonts w:hint="eastAsia"/>
          <w:noProof/>
          <w:color w:val="D0CECE" w:themeColor="background2" w:themeShade="E6"/>
        </w:rPr>
        <w:t>实例：</w:t>
      </w:r>
    </w:p>
    <w:p w:rsidR="00176628" w:rsidRPr="006E219E" w:rsidRDefault="003228E5" w:rsidP="006753EB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Singleton&lt;CitizenManager&gt;.instance.</w:t>
      </w:r>
      <w:r w:rsidR="00940C2F" w:rsidRPr="006E219E">
        <w:rPr>
          <w:color w:val="D0CECE" w:themeColor="background2" w:themeShade="E6"/>
        </w:rPr>
        <w:t xml:space="preserve"> </w:t>
      </w:r>
      <w:r w:rsidR="00940C2F" w:rsidRPr="006E219E">
        <w:rPr>
          <w:noProof/>
          <w:color w:val="D0CECE" w:themeColor="background2" w:themeShade="E6"/>
        </w:rPr>
        <w:t>m_instanceCount</w:t>
      </w:r>
    </w:p>
    <w:p w:rsidR="003228E5" w:rsidRPr="006E219E" w:rsidRDefault="003228E5" w:rsidP="006753EB">
      <w:pPr>
        <w:jc w:val="left"/>
        <w:rPr>
          <w:noProof/>
          <w:color w:val="D0CECE" w:themeColor="background2" w:themeShade="E6"/>
        </w:rPr>
      </w:pPr>
    </w:p>
    <w:p w:rsidR="000325FD" w:rsidRPr="006E219E" w:rsidRDefault="006753EB" w:rsidP="0016047E">
      <w:pPr>
        <w:jc w:val="left"/>
        <w:rPr>
          <w:noProof/>
          <w:color w:val="D0CECE" w:themeColor="background2" w:themeShade="E6"/>
        </w:rPr>
      </w:pPr>
      <w:r w:rsidRPr="006E219E">
        <w:rPr>
          <w:rFonts w:hint="eastAsia"/>
          <w:noProof/>
          <w:color w:val="D0CECE" w:themeColor="background2" w:themeShade="E6"/>
        </w:rPr>
        <w:t>每周变化人口：</w:t>
      </w:r>
      <w:r w:rsidR="00452542" w:rsidRPr="006E219E">
        <w:rPr>
          <w:noProof/>
          <w:color w:val="D0CECE" w:themeColor="background2" w:themeShade="E6"/>
        </w:rPr>
        <w:t>MAIN_POPULATIONDELTA</w:t>
      </w:r>
    </w:p>
    <w:p w:rsidR="0052015C" w:rsidRPr="006E219E" w:rsidRDefault="0052015C" w:rsidP="0016047E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PopulationDelta = Singleton&lt;DistrictManager&gt;.instance.m_districts.m_buffer[0].m_populationData.GetWeeklyDelta()</w:t>
      </w:r>
    </w:p>
    <w:p w:rsidR="0046648D" w:rsidRPr="006E219E" w:rsidRDefault="0046648D" w:rsidP="0016047E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base.m_Value &lt;= 0) ? ((base.m_Value &gt;= 0) ? "&lt;color #ff4500&gt;" : "&lt;color #800000&gt;-") : "&lt;color #006400&gt;+";</w:t>
      </w:r>
    </w:p>
    <w:p w:rsidR="0046648D" w:rsidRDefault="0046648D" w:rsidP="0016047E">
      <w:pPr>
        <w:jc w:val="left"/>
        <w:rPr>
          <w:noProof/>
        </w:rPr>
      </w:pPr>
    </w:p>
    <w:p w:rsidR="00C47474" w:rsidRDefault="00C47474" w:rsidP="0016047E">
      <w:pPr>
        <w:jc w:val="left"/>
        <w:rPr>
          <w:noProof/>
        </w:rPr>
      </w:pPr>
      <w:r>
        <w:rPr>
          <w:rFonts w:hint="eastAsia"/>
          <w:noProof/>
        </w:rPr>
        <w:t>出生</w:t>
      </w:r>
      <w:r w:rsidR="00230FDF">
        <w:rPr>
          <w:rFonts w:hint="eastAsia"/>
          <w:noProof/>
        </w:rPr>
        <w:t>/</w:t>
      </w:r>
      <w:r w:rsidR="00230FDF">
        <w:rPr>
          <w:rFonts w:hint="eastAsia"/>
          <w:noProof/>
        </w:rPr>
        <w:t>死</w:t>
      </w:r>
      <w:r>
        <w:rPr>
          <w:rFonts w:hint="eastAsia"/>
          <w:noProof/>
        </w:rPr>
        <w:t>：</w:t>
      </w:r>
      <w:r w:rsidR="00C966B2">
        <w:rPr>
          <w:rFonts w:hint="eastAsia"/>
          <w:noProof/>
        </w:rPr>
        <w:t xml:space="preserve"> </w:t>
      </w:r>
      <w:r w:rsidR="00C966B2" w:rsidRPr="0046648D">
        <w:rPr>
          <w:noProof/>
        </w:rPr>
        <w:t>INFO_POPULATION_</w:t>
      </w:r>
      <w:r w:rsidR="00C966B2" w:rsidRPr="00C966B2">
        <w:rPr>
          <w:noProof/>
        </w:rPr>
        <w:t>BIRTHS</w:t>
      </w:r>
    </w:p>
    <w:p w:rsidR="00244B01" w:rsidRDefault="000B0A5B" w:rsidP="0016047E">
      <w:pPr>
        <w:jc w:val="left"/>
        <w:rPr>
          <w:noProof/>
        </w:rPr>
      </w:pPr>
      <w:r w:rsidRPr="000B0A5B">
        <w:rPr>
          <w:noProof/>
        </w:rPr>
        <w:t>Singleton&lt;DistrictManager&gt;.instance.m_districts.m_buffer[0].m_birthData.m_finalCount</w:t>
      </w:r>
    </w:p>
    <w:p w:rsidR="000B0A5B" w:rsidRDefault="00BF2880" w:rsidP="0016047E">
      <w:pPr>
        <w:jc w:val="left"/>
        <w:rPr>
          <w:noProof/>
        </w:rPr>
      </w:pPr>
      <w:r w:rsidRPr="00BF2880">
        <w:rPr>
          <w:noProof/>
        </w:rPr>
        <w:t>Singleton&lt;DistrictManager&gt;.instance.m_districts.m_buffer[0].m_deathData.m_finalCount</w:t>
      </w:r>
    </w:p>
    <w:p w:rsidR="00BF2880" w:rsidRDefault="00BF2880" w:rsidP="0016047E">
      <w:pPr>
        <w:jc w:val="left"/>
        <w:rPr>
          <w:noProof/>
        </w:rPr>
      </w:pPr>
    </w:p>
    <w:p w:rsidR="000325FD" w:rsidRPr="006E219E" w:rsidRDefault="0046648D" w:rsidP="0016047E">
      <w:pPr>
        <w:jc w:val="left"/>
        <w:rPr>
          <w:noProof/>
          <w:color w:val="D0CECE" w:themeColor="background2" w:themeShade="E6"/>
        </w:rPr>
      </w:pPr>
      <w:r w:rsidRPr="006E219E">
        <w:rPr>
          <w:rFonts w:hint="eastAsia"/>
          <w:noProof/>
          <w:color w:val="D0CECE" w:themeColor="background2" w:themeShade="E6"/>
        </w:rPr>
        <w:t>老年人：</w:t>
      </w:r>
      <w:r w:rsidRPr="006E219E">
        <w:rPr>
          <w:noProof/>
          <w:color w:val="D0CECE" w:themeColor="background2" w:themeShade="E6"/>
        </w:rPr>
        <w:t>INFO_POPULATION_SENIOR</w:t>
      </w:r>
    </w:p>
    <w:p w:rsidR="00EC4FD6" w:rsidRPr="006E219E" w:rsidRDefault="00EC4FD6" w:rsidP="0016047E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value = GetValue(Singleton&lt;DistrictManager&gt;.instance.m_districts.m_buffer[0].m_seniorData.m_finalCount</w:t>
      </w:r>
      <w:r w:rsidRPr="006E219E">
        <w:rPr>
          <w:rFonts w:hint="eastAsia"/>
          <w:noProof/>
          <w:color w:val="D0CECE" w:themeColor="background2" w:themeShade="E6"/>
        </w:rPr>
        <w:t>;</w:t>
      </w:r>
    </w:p>
    <w:p w:rsidR="00EC4FD6" w:rsidRPr="006E219E" w:rsidRDefault="00EC4FD6" w:rsidP="0016047E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total = Singleton&lt;DistrictManager&gt;.instance.m_districts.m_buffer[0].m_populationData.m_finalCount;</w:t>
      </w:r>
    </w:p>
    <w:p w:rsidR="008B1353" w:rsidRPr="006E219E" w:rsidRDefault="008B1353" w:rsidP="008B1353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float num = ((float)value) / ((float)total);</w:t>
      </w:r>
    </w:p>
    <w:p w:rsidR="008B1353" w:rsidRPr="006E219E" w:rsidRDefault="008B1353" w:rsidP="008B1353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return Mathf.Clamp(Mathf.FloorToInt(num * 100f), 0, 100);</w:t>
      </w:r>
    </w:p>
    <w:p w:rsidR="00995234" w:rsidRDefault="00995234" w:rsidP="008B1353">
      <w:pPr>
        <w:jc w:val="left"/>
        <w:rPr>
          <w:noProof/>
        </w:rPr>
      </w:pPr>
    </w:p>
    <w:p w:rsidR="008B1353" w:rsidRPr="006E219E" w:rsidRDefault="00995234" w:rsidP="008B1353">
      <w:pPr>
        <w:jc w:val="left"/>
        <w:rPr>
          <w:noProof/>
          <w:color w:val="D0CECE" w:themeColor="background2" w:themeShade="E6"/>
        </w:rPr>
      </w:pPr>
      <w:r w:rsidRPr="006E219E">
        <w:rPr>
          <w:rFonts w:hint="eastAsia"/>
          <w:noProof/>
          <w:color w:val="D0CECE" w:themeColor="background2" w:themeShade="E6"/>
        </w:rPr>
        <w:t>失业：</w:t>
      </w:r>
      <w:r w:rsidRPr="006E219E">
        <w:rPr>
          <w:rFonts w:hint="eastAsia"/>
          <w:noProof/>
          <w:color w:val="D0CECE" w:themeColor="background2" w:themeShade="E6"/>
        </w:rPr>
        <w:t xml:space="preserve"> </w:t>
      </w:r>
      <w:r w:rsidRPr="006E219E">
        <w:rPr>
          <w:noProof/>
          <w:color w:val="D0CECE" w:themeColor="background2" w:themeShade="E6"/>
        </w:rPr>
        <w:t>INFO_POPULATION_UNEMPLOYMENT</w:t>
      </w:r>
      <w:r w:rsidR="00D7705A" w:rsidRPr="006E219E">
        <w:rPr>
          <w:noProof/>
          <w:color w:val="D0CECE" w:themeColor="background2" w:themeShade="E6"/>
        </w:rPr>
        <w:t xml:space="preserve"> </w:t>
      </w:r>
    </w:p>
    <w:p w:rsidR="00995234" w:rsidRPr="006E219E" w:rsidRDefault="00072353" w:rsidP="008B1353">
      <w:pPr>
        <w:jc w:val="left"/>
        <w:rPr>
          <w:noProof/>
          <w:color w:val="D0CECE" w:themeColor="background2" w:themeShade="E6"/>
        </w:rPr>
      </w:pPr>
      <w:r w:rsidRPr="006E219E">
        <w:rPr>
          <w:noProof/>
          <w:color w:val="D0CECE" w:themeColor="background2" w:themeShade="E6"/>
        </w:rPr>
        <w:t>Singleton&lt;DistrictManager&gt;.instance.m_districts.m_buffer[0].GetUnemployment()</w:t>
      </w:r>
    </w:p>
    <w:p w:rsidR="00072353" w:rsidRDefault="00072353" w:rsidP="008B1353">
      <w:pPr>
        <w:jc w:val="left"/>
        <w:rPr>
          <w:noProof/>
        </w:rPr>
      </w:pPr>
    </w:p>
    <w:p w:rsidR="00E4623C" w:rsidRDefault="00CB2119" w:rsidP="0016047E">
      <w:pPr>
        <w:jc w:val="left"/>
        <w:rPr>
          <w:noProof/>
        </w:rPr>
      </w:pPr>
      <w:r>
        <w:rPr>
          <w:noProof/>
        </w:rPr>
        <w:t>N</w:t>
      </w:r>
      <w:r w:rsidR="00E4623C">
        <w:rPr>
          <w:noProof/>
        </w:rPr>
        <w:t>ame</w:t>
      </w:r>
    </w:p>
    <w:p w:rsidR="00CB2119" w:rsidRDefault="00CB2119" w:rsidP="0016047E">
      <w:pPr>
        <w:jc w:val="left"/>
        <w:rPr>
          <w:noProof/>
        </w:rPr>
      </w:pPr>
      <w:r>
        <w:rPr>
          <w:noProof/>
        </w:rPr>
        <w:t>IncomePanel</w:t>
      </w:r>
    </w:p>
    <w:p w:rsidR="0036779F" w:rsidRDefault="0036779F" w:rsidP="0016047E">
      <w:pPr>
        <w:jc w:val="left"/>
        <w:rPr>
          <w:noProof/>
        </w:rPr>
      </w:pPr>
      <w:r>
        <w:rPr>
          <w:noProof/>
        </w:rPr>
        <w:t>DemandBack</w:t>
      </w:r>
    </w:p>
    <w:p w:rsidR="009509FC" w:rsidRDefault="009509FC" w:rsidP="0016047E">
      <w:pPr>
        <w:jc w:val="left"/>
        <w:rPr>
          <w:noProof/>
        </w:rPr>
      </w:pPr>
      <w:r>
        <w:rPr>
          <w:noProof/>
        </w:rPr>
        <w:t>PanelTime</w:t>
      </w:r>
    </w:p>
    <w:p w:rsidR="00A57DBF" w:rsidRDefault="00A57DBF" w:rsidP="0016047E">
      <w:pPr>
        <w:jc w:val="left"/>
        <w:rPr>
          <w:noProof/>
        </w:rPr>
      </w:pPr>
      <w:r>
        <w:rPr>
          <w:noProof/>
        </w:rPr>
        <w:t>Happiness</w:t>
      </w:r>
    </w:p>
    <w:p w:rsidR="00CB2119" w:rsidRDefault="00CB2119" w:rsidP="0016047E">
      <w:pPr>
        <w:jc w:val="left"/>
        <w:rPr>
          <w:noProof/>
        </w:rPr>
      </w:pPr>
    </w:p>
    <w:p w:rsidR="008F3608" w:rsidRDefault="008F3608" w:rsidP="0016047E">
      <w:pPr>
        <w:jc w:val="left"/>
        <w:rPr>
          <w:noProof/>
        </w:rPr>
      </w:pPr>
    </w:p>
    <w:p w:rsidR="008F3608" w:rsidRDefault="00002972" w:rsidP="0016047E">
      <w:pPr>
        <w:jc w:val="left"/>
        <w:rPr>
          <w:noProof/>
        </w:rPr>
      </w:pPr>
      <w:r>
        <w:rPr>
          <w:rFonts w:hint="eastAsia"/>
          <w:noProof/>
        </w:rPr>
        <w:t>城市</w:t>
      </w:r>
      <w:r w:rsidR="008F3608">
        <w:rPr>
          <w:rFonts w:hint="eastAsia"/>
          <w:noProof/>
        </w:rPr>
        <w:t>建筑：</w:t>
      </w:r>
    </w:p>
    <w:p w:rsidR="008F3608" w:rsidRPr="003E0687" w:rsidRDefault="00002972" w:rsidP="0016047E">
      <w:pPr>
        <w:jc w:val="left"/>
        <w:rPr>
          <w:noProof/>
          <w:color w:val="D5DCE4" w:themeColor="text2" w:themeTint="33"/>
        </w:rPr>
      </w:pPr>
      <w:r w:rsidRPr="003E0687">
        <w:rPr>
          <w:rFonts w:hint="eastAsia"/>
          <w:noProof/>
          <w:color w:val="D5DCE4" w:themeColor="text2" w:themeTint="33"/>
        </w:rPr>
        <w:t>建筑：</w:t>
      </w:r>
      <w:r w:rsidR="008F3608" w:rsidRPr="003E0687">
        <w:rPr>
          <w:noProof/>
          <w:color w:val="D5DCE4" w:themeColor="text2" w:themeTint="33"/>
        </w:rPr>
        <w:t xml:space="preserve">Singleton&lt;BuildingManager&gt;.instance.m_buildingCount.ToString() </w:t>
      </w:r>
    </w:p>
    <w:p w:rsidR="008F3608" w:rsidRDefault="00002972" w:rsidP="0016047E">
      <w:pPr>
        <w:jc w:val="left"/>
        <w:rPr>
          <w:noProof/>
        </w:rPr>
      </w:pPr>
      <w:r>
        <w:rPr>
          <w:rFonts w:hint="eastAsia"/>
          <w:noProof/>
        </w:rPr>
        <w:t>小部件：</w:t>
      </w:r>
      <w:r w:rsidR="008F3608" w:rsidRPr="008F3608">
        <w:rPr>
          <w:noProof/>
        </w:rPr>
        <w:t>Singleton&lt;PropManager&gt;.instance.m_propCount.ToString())</w:t>
      </w:r>
    </w:p>
    <w:p w:rsidR="008C7485" w:rsidRPr="003E0687" w:rsidRDefault="00002972" w:rsidP="0016047E">
      <w:pPr>
        <w:jc w:val="left"/>
        <w:rPr>
          <w:noProof/>
          <w:color w:val="D5DCE4" w:themeColor="text2" w:themeTint="33"/>
        </w:rPr>
      </w:pPr>
      <w:r w:rsidRPr="003E0687">
        <w:rPr>
          <w:rFonts w:hint="eastAsia"/>
          <w:noProof/>
          <w:color w:val="D5DCE4" w:themeColor="text2" w:themeTint="33"/>
        </w:rPr>
        <w:t>树：</w:t>
      </w:r>
      <w:r w:rsidR="008C7485" w:rsidRPr="003E0687">
        <w:rPr>
          <w:noProof/>
          <w:color w:val="D5DCE4" w:themeColor="text2" w:themeTint="33"/>
        </w:rPr>
        <w:t>Singleton&lt;TreeManager&gt;.instance.m_treeCount.ToString()</w:t>
      </w:r>
    </w:p>
    <w:p w:rsidR="00345208" w:rsidRPr="003E0687" w:rsidRDefault="00002972" w:rsidP="0016047E">
      <w:pPr>
        <w:jc w:val="left"/>
        <w:rPr>
          <w:noProof/>
          <w:color w:val="D5DCE4" w:themeColor="text2" w:themeTint="33"/>
        </w:rPr>
      </w:pPr>
      <w:r w:rsidRPr="003E0687">
        <w:rPr>
          <w:rFonts w:hint="eastAsia"/>
          <w:noProof/>
          <w:color w:val="D5DCE4" w:themeColor="text2" w:themeTint="33"/>
        </w:rPr>
        <w:t>分区：</w:t>
      </w:r>
      <w:r w:rsidR="00345208" w:rsidRPr="003E0687">
        <w:rPr>
          <w:noProof/>
          <w:color w:val="D5DCE4" w:themeColor="text2" w:themeTint="33"/>
        </w:rPr>
        <w:t>S</w:t>
      </w:r>
      <w:r w:rsidRPr="003E0687">
        <w:rPr>
          <w:noProof/>
          <w:color w:val="D5DCE4" w:themeColor="text2" w:themeTint="33"/>
        </w:rPr>
        <w:t xml:space="preserve"> </w:t>
      </w:r>
      <w:r w:rsidR="00345208" w:rsidRPr="003E0687">
        <w:rPr>
          <w:noProof/>
          <w:color w:val="D5DCE4" w:themeColor="text2" w:themeTint="33"/>
        </w:rPr>
        <w:t>ingleton&lt;DistrictManager&gt;.instance.m_districts</w:t>
      </w:r>
      <w:r w:rsidR="00D40857" w:rsidRPr="003E0687">
        <w:rPr>
          <w:color w:val="D5DCE4" w:themeColor="text2" w:themeTint="33"/>
        </w:rPr>
        <w:t>.</w:t>
      </w:r>
      <w:r w:rsidR="00345208" w:rsidRPr="003E0687">
        <w:rPr>
          <w:noProof/>
          <w:color w:val="D5DCE4" w:themeColor="text2" w:themeTint="33"/>
        </w:rPr>
        <w:t>ItemCount()</w:t>
      </w:r>
      <w:r w:rsidR="00345208" w:rsidRPr="003E0687">
        <w:rPr>
          <w:rFonts w:hint="eastAsia"/>
          <w:noProof/>
          <w:color w:val="D5DCE4" w:themeColor="text2" w:themeTint="33"/>
        </w:rPr>
        <w:t>-</w:t>
      </w:r>
      <w:r w:rsidR="008E5728" w:rsidRPr="003E0687">
        <w:rPr>
          <w:noProof/>
          <w:color w:val="D5DCE4" w:themeColor="text2" w:themeTint="33"/>
        </w:rPr>
        <w:t>1</w:t>
      </w:r>
    </w:p>
    <w:p w:rsidR="00A6477F" w:rsidRDefault="00A6477F" w:rsidP="0016047E">
      <w:pPr>
        <w:jc w:val="left"/>
      </w:pPr>
    </w:p>
    <w:p w:rsidR="00002972" w:rsidRPr="000F2CF5" w:rsidRDefault="00002972" w:rsidP="0016047E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交通：</w:t>
      </w:r>
    </w:p>
    <w:p w:rsidR="00002972" w:rsidRPr="000F2CF5" w:rsidRDefault="00002972" w:rsidP="0016047E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停靠车辆：</w:t>
      </w:r>
      <w:r w:rsidRPr="000F2CF5">
        <w:rPr>
          <w:color w:val="D5DCE4" w:themeColor="text2" w:themeTint="33"/>
        </w:rPr>
        <w:t>Singleton&lt;VehicleManager&gt;.instance.m_parkedCount</w:t>
      </w:r>
      <w:r w:rsidRPr="000F2CF5">
        <w:rPr>
          <w:rFonts w:hint="eastAsia"/>
          <w:color w:val="D5DCE4" w:themeColor="text2" w:themeTint="33"/>
        </w:rPr>
        <w:t>；</w:t>
      </w:r>
    </w:p>
    <w:p w:rsidR="00D40857" w:rsidRPr="000F2CF5" w:rsidRDefault="001A30DE" w:rsidP="00D40857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车辆总数：</w:t>
      </w:r>
      <w:r w:rsidR="000E4E07" w:rsidRPr="000F2CF5">
        <w:rPr>
          <w:color w:val="D5DCE4" w:themeColor="text2" w:themeTint="33"/>
        </w:rPr>
        <w:t>Singleton&lt;VehicleManager&gt;.instance.m_vehicleCount</w:t>
      </w:r>
    </w:p>
    <w:p w:rsidR="001A30DE" w:rsidRDefault="001A30DE" w:rsidP="0016047E">
      <w:pPr>
        <w:jc w:val="left"/>
      </w:pPr>
    </w:p>
    <w:p w:rsidR="00002972" w:rsidRPr="000F2CF5" w:rsidRDefault="007E0684" w:rsidP="0016047E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进出口：</w:t>
      </w:r>
      <w:r w:rsidR="00183D49" w:rsidRPr="000F2CF5">
        <w:rPr>
          <w:rFonts w:hint="eastAsia"/>
          <w:color w:val="D5DCE4" w:themeColor="text2" w:themeTint="33"/>
        </w:rPr>
        <w:t xml:space="preserve"> </w:t>
      </w:r>
      <w:r w:rsidR="00183D49" w:rsidRPr="000F2CF5">
        <w:rPr>
          <w:color w:val="D5DCE4" w:themeColor="text2" w:themeTint="33"/>
        </w:rPr>
        <w:t xml:space="preserve">INFO_CONNECTIONS_IMPORT </w:t>
      </w:r>
      <w:r w:rsidR="00183D49" w:rsidRPr="000F2CF5">
        <w:rPr>
          <w:rFonts w:hint="eastAsia"/>
          <w:color w:val="D5DCE4" w:themeColor="text2" w:themeTint="33"/>
        </w:rPr>
        <w:t>/</w:t>
      </w:r>
      <w:r w:rsidR="00183D49" w:rsidRPr="000F2CF5">
        <w:rPr>
          <w:color w:val="D5DCE4" w:themeColor="text2" w:themeTint="33"/>
        </w:rPr>
        <w:t xml:space="preserve"> INFO_CONNECTIONS_EXPORT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>DistrictManager instance = Singleton&lt;DistrictManager&gt;.instance;</w:t>
      </w:r>
    </w:p>
    <w:p w:rsidR="00A87CF9" w:rsidRPr="000F2CF5" w:rsidRDefault="00A87CF9" w:rsidP="00B72DD9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lastRenderedPageBreak/>
        <w:t>进口</w:t>
      </w:r>
      <w:r w:rsidR="00B72DD9" w:rsidRPr="000F2CF5">
        <w:rPr>
          <w:color w:val="D5DCE4" w:themeColor="text2" w:themeTint="33"/>
        </w:rPr>
        <w:t xml:space="preserve"> </w:t>
      </w:r>
      <w:r w:rsidR="00624278" w:rsidRPr="000F2CF5">
        <w:rPr>
          <w:rFonts w:hint="eastAsia"/>
          <w:color w:val="D5DCE4" w:themeColor="text2" w:themeTint="33"/>
        </w:rPr>
        <w:t>：</w:t>
      </w:r>
      <w:r w:rsidR="00B72DD9" w:rsidRPr="000F2CF5">
        <w:rPr>
          <w:color w:val="D5DCE4" w:themeColor="text2" w:themeTint="33"/>
        </w:rPr>
        <w:t xml:space="preserve">     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int num = (int) ((instance.m_districts.m_buffer[0].m_importData.m_averageAgricultural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num2 = (int) ((instance.m_districts.m_buffer[0].m_importData.m_averageForestry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num3 = (int) ((instance.m_districts.m_buffer[0].m_importData.m_averageGoods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num4 = (int) ((instance.m_districts.m_buffer[0].m_importData.m_averageOil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num5 = (int) ((instance.m_districts.m_buffer[0].m_importData.m_averageOre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num6 = (((num + num2) + num3) + num4) + num5;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this.m_TotalImport.text = string.Format(Locale.Get(this.m_TotalImport.localeID), num6);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int[] percentages = new int[] { GetValue(num4, num6), GetValue(num5, num6), GetValue(num2, num6), GetValue(num3, num6), GetValue(num, num6) };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this.m_ImportChart.SetValues(percentages);</w:t>
      </w:r>
    </w:p>
    <w:p w:rsidR="00A87CF9" w:rsidRPr="000F2CF5" w:rsidRDefault="00A87CF9" w:rsidP="00B72DD9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出口</w:t>
      </w:r>
      <w:r w:rsidR="00C62AD3" w:rsidRPr="000F2CF5">
        <w:rPr>
          <w:rFonts w:hint="eastAsia"/>
          <w:color w:val="D5DCE4" w:themeColor="text2" w:themeTint="33"/>
        </w:rPr>
        <w:t>：</w:t>
      </w:r>
      <w:r w:rsidR="00B72DD9" w:rsidRPr="000F2CF5">
        <w:rPr>
          <w:color w:val="D5DCE4" w:themeColor="text2" w:themeTint="33"/>
        </w:rPr>
        <w:t xml:space="preserve">    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int num7 = (int) ((instance.m_districts.m_buffer[0].m_exportData.m_averageAgricultural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num8 = (int) ((instance.m_districts.m_buffer[0].m_exportData.m_averageForestry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num9 = (int) ((instance.m_districts.m_buffer[0].m_exportData.m_averageGoods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num10 = (int) ((instance.m_districts.m_buffer[0].m_exportData.m_averageOil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num11 = (int) ((instance.m_districts.m_buffer[0].m_exportData.m_averageOre + 0x63) / 100);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 num12 = (((num7 + num8) + num9) + num10) + num11;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this.m_TotalExport.text = string.Format(Locale.Get(this.m_TotalExport.localeID), num12);</w:t>
      </w:r>
    </w:p>
    <w:p w:rsidR="00B72DD9" w:rsidRPr="000F2CF5" w:rsidRDefault="00B72DD9" w:rsidP="00B72DD9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 xml:space="preserve">        int[] numArray2 = new int[] { GetValue(num10, num12), GetValue(num11, num12), GetValue(num8, num12), GetValue(num9, num12), GetValue(num7, num12) };</w:t>
      </w:r>
    </w:p>
    <w:p w:rsidR="00AE335A" w:rsidRDefault="00AE335A" w:rsidP="00AE335A">
      <w:pPr>
        <w:jc w:val="left"/>
        <w:rPr>
          <w:noProof/>
        </w:rPr>
      </w:pPr>
      <w:r>
        <w:rPr>
          <w:rFonts w:hint="eastAsia"/>
        </w:rPr>
        <w:t>游客：</w:t>
      </w:r>
      <w:r w:rsidRPr="001A64E9">
        <w:t>TouristsTotal</w:t>
      </w:r>
      <w:r>
        <w:t xml:space="preserve">  </w:t>
      </w:r>
      <w:r w:rsidRPr="00B23EF0">
        <w:t>INFO_CONNECTIONS_TOURISTSTOTAL</w:t>
      </w:r>
    </w:p>
    <w:p w:rsidR="00A87CF9" w:rsidRDefault="00A87CF9" w:rsidP="00B72DD9">
      <w:pPr>
        <w:jc w:val="left"/>
      </w:pPr>
      <w:r>
        <w:rPr>
          <w:rFonts w:hint="eastAsia"/>
        </w:rPr>
        <w:t>每周游客</w:t>
      </w:r>
      <w:r w:rsidR="00C62AD3">
        <w:rPr>
          <w:rFonts w:hint="eastAsia"/>
        </w:rPr>
        <w:t>：</w:t>
      </w:r>
      <w:r w:rsidR="00B72DD9">
        <w:t xml:space="preserve">  </w:t>
      </w:r>
    </w:p>
    <w:p w:rsidR="00B72DD9" w:rsidRDefault="00B72DD9" w:rsidP="00B72DD9">
      <w:pPr>
        <w:jc w:val="left"/>
      </w:pPr>
      <w:r>
        <w:t xml:space="preserve">      this.m_ExportChart.SetValues(numArray2);</w:t>
      </w:r>
    </w:p>
    <w:p w:rsidR="00B72DD9" w:rsidRDefault="00B72DD9" w:rsidP="00B72DD9">
      <w:pPr>
        <w:jc w:val="left"/>
      </w:pPr>
      <w:r>
        <w:t xml:space="preserve">        int averageCount = (int) instance.m_districts.m_buffer[0].m_tourist1Data.m_averageCount;</w:t>
      </w:r>
    </w:p>
    <w:p w:rsidR="00B72DD9" w:rsidRDefault="00B72DD9" w:rsidP="00B72DD9">
      <w:pPr>
        <w:jc w:val="left"/>
      </w:pPr>
      <w:r>
        <w:t xml:space="preserve">        int num14 = (int) instance.m_districts.m_buffer[0].m_tourist2Data.m_averageCount;</w:t>
      </w:r>
    </w:p>
    <w:p w:rsidR="00B72DD9" w:rsidRDefault="00B72DD9" w:rsidP="00B72DD9">
      <w:pPr>
        <w:jc w:val="left"/>
      </w:pPr>
      <w:r>
        <w:t xml:space="preserve">        int num15 = (int) instance.m_districts.m_buffer[0].m_tourist3Data.m_averageCount;</w:t>
      </w:r>
    </w:p>
    <w:p w:rsidR="00B72DD9" w:rsidRDefault="00B72DD9" w:rsidP="00B72DD9">
      <w:pPr>
        <w:jc w:val="left"/>
      </w:pPr>
      <w:r>
        <w:t xml:space="preserve">        int num16 = (averageCount + num14) + num15;</w:t>
      </w:r>
    </w:p>
    <w:p w:rsidR="00B72DD9" w:rsidRDefault="00B72DD9" w:rsidP="00B72DD9">
      <w:pPr>
        <w:jc w:val="left"/>
      </w:pPr>
      <w:r>
        <w:t xml:space="preserve">        this.m_TouristsTotal.text = string.Format(Locale.Get(this.m_TouristsTotal.localeID), num16);</w:t>
      </w:r>
    </w:p>
    <w:p w:rsidR="00B72DD9" w:rsidRDefault="00B72DD9" w:rsidP="00B72DD9">
      <w:pPr>
        <w:jc w:val="left"/>
      </w:pPr>
      <w:r>
        <w:t xml:space="preserve">        int[] numArray3 = new int[] { GetValue(averageCount, num16), GetValue(num14, num16), GetValue(num15, num16) };</w:t>
      </w:r>
    </w:p>
    <w:p w:rsidR="007E0684" w:rsidRDefault="00B72DD9" w:rsidP="00B72DD9">
      <w:pPr>
        <w:jc w:val="left"/>
      </w:pPr>
      <w:r>
        <w:t xml:space="preserve">        this.m_TouristWealthChart.SetValues(numArray3);</w:t>
      </w:r>
    </w:p>
    <w:p w:rsidR="00F539CD" w:rsidRDefault="00A87CF9" w:rsidP="00F539CD">
      <w:pPr>
        <w:jc w:val="left"/>
      </w:pPr>
      <w:r>
        <w:rPr>
          <w:rFonts w:hint="eastAsia"/>
        </w:rPr>
        <w:t>当前游客：</w:t>
      </w:r>
    </w:p>
    <w:p w:rsidR="00F539CD" w:rsidRDefault="00F539CD" w:rsidP="00F539CD">
      <w:pPr>
        <w:jc w:val="left"/>
      </w:pPr>
      <w:r>
        <w:t xml:space="preserve">                Singleton&lt;DistrictManager&gt;.instance.m_districts.m_buffer[0].m_tourist3Data.m_finalCount.ToString() + " / " +</w:t>
      </w:r>
    </w:p>
    <w:p w:rsidR="007E0684" w:rsidRDefault="00F539CD" w:rsidP="00F539CD">
      <w:pPr>
        <w:jc w:val="left"/>
      </w:pPr>
      <w:r>
        <w:t xml:space="preserve">                Singleton&lt;DistrictManager&gt;.instance.m_districts.m_buffer[0].m_tourist1Data.m_finalCount.ToString());</w:t>
      </w:r>
    </w:p>
    <w:p w:rsidR="00F539CD" w:rsidRDefault="00F539CD" w:rsidP="00F539CD">
      <w:pPr>
        <w:jc w:val="left"/>
      </w:pPr>
      <w:r>
        <w:t xml:space="preserve">                Singleton&lt;DistrictManager&gt;.instance.m_districts.m_buffer[0].m_tourist2Data.m_finalCount.ToString());</w:t>
      </w:r>
    </w:p>
    <w:p w:rsidR="00F539CD" w:rsidRDefault="00F539CD" w:rsidP="00F539CD">
      <w:pPr>
        <w:jc w:val="left"/>
      </w:pPr>
    </w:p>
    <w:p w:rsidR="001055FC" w:rsidRDefault="001055FC" w:rsidP="00F539CD">
      <w:pPr>
        <w:jc w:val="left"/>
      </w:pPr>
    </w:p>
    <w:p w:rsidR="002F3C90" w:rsidRDefault="002F3C90" w:rsidP="00F539CD">
      <w:pPr>
        <w:jc w:val="left"/>
      </w:pPr>
    </w:p>
    <w:p w:rsidR="002F3C90" w:rsidRPr="000F2CF5" w:rsidRDefault="002F3C90" w:rsidP="00F539CD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地价：</w:t>
      </w:r>
      <w:r w:rsidR="00E857F4" w:rsidRPr="000F2CF5">
        <w:rPr>
          <w:color w:val="D5DCE4" w:themeColor="text2" w:themeTint="33"/>
        </w:rPr>
        <w:t>DISTRICT_AVGVALUE</w:t>
      </w:r>
    </w:p>
    <w:p w:rsidR="002F3C90" w:rsidRPr="000F2CF5" w:rsidRDefault="002F3C90" w:rsidP="00F539CD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>Singleton&lt;DistrictManager&gt;.instance.m_districts.m_buffer[0].GetLandValue()</w:t>
      </w:r>
    </w:p>
    <w:p w:rsidR="00797F50" w:rsidRPr="000F2CF5" w:rsidRDefault="002474FB" w:rsidP="00F539CD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经济：</w:t>
      </w:r>
      <w:r w:rsidR="00611C32" w:rsidRPr="000F2CF5">
        <w:rPr>
          <w:color w:val="D5DCE4" w:themeColor="text2" w:themeTint="33"/>
        </w:rPr>
        <w:t>Income</w:t>
      </w:r>
    </w:p>
    <w:p w:rsidR="00771391" w:rsidRPr="000F2CF5" w:rsidRDefault="00771391" w:rsidP="00F539CD">
      <w:pPr>
        <w:jc w:val="left"/>
        <w:rPr>
          <w:color w:val="D5DCE4" w:themeColor="text2" w:themeTint="33"/>
        </w:rPr>
      </w:pPr>
    </w:p>
    <w:p w:rsidR="00771391" w:rsidRPr="000F2CF5" w:rsidRDefault="00771391" w:rsidP="00F539CD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总金额：</w:t>
      </w:r>
      <w:r w:rsidR="00184B08" w:rsidRPr="000F2CF5">
        <w:rPr>
          <w:rFonts w:hint="eastAsia"/>
          <w:color w:val="D5DCE4" w:themeColor="text2" w:themeTint="33"/>
        </w:rPr>
        <w:t xml:space="preserve"> </w:t>
      </w:r>
      <w:r w:rsidR="00184B08" w:rsidRPr="000F2CF5">
        <w:rPr>
          <w:color w:val="D5DCE4" w:themeColor="text2" w:themeTint="33"/>
        </w:rPr>
        <w:t>MAIN_MONEYINFO</w:t>
      </w:r>
    </w:p>
    <w:p w:rsidR="00771391" w:rsidRPr="000F2CF5" w:rsidRDefault="00771391" w:rsidP="00F539CD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>Singleton&lt;EconomyManager&gt;.instance.</w:t>
      </w:r>
      <w:r w:rsidR="00D573F7" w:rsidRPr="000F2CF5">
        <w:rPr>
          <w:color w:val="D5DCE4" w:themeColor="text2" w:themeTint="33"/>
        </w:rPr>
        <w:t xml:space="preserve"> LastCashAmount</w:t>
      </w:r>
      <w:r w:rsidRPr="000F2CF5">
        <w:rPr>
          <w:color w:val="D5DCE4" w:themeColor="text2" w:themeTint="33"/>
        </w:rPr>
        <w:t>.ToString()</w:t>
      </w:r>
    </w:p>
    <w:p w:rsidR="002474FB" w:rsidRPr="000F2CF5" w:rsidRDefault="00740892" w:rsidP="00F539CD">
      <w:pPr>
        <w:jc w:val="left"/>
        <w:rPr>
          <w:color w:val="D5DCE4" w:themeColor="text2" w:themeTint="33"/>
        </w:rPr>
      </w:pPr>
      <w:r w:rsidRPr="000F2CF5">
        <w:rPr>
          <w:rFonts w:hint="eastAsia"/>
          <w:color w:val="D5DCE4" w:themeColor="text2" w:themeTint="33"/>
        </w:rPr>
        <w:t>每周收入：</w:t>
      </w:r>
      <w:r w:rsidRPr="000F2CF5">
        <w:rPr>
          <w:color w:val="D5DCE4" w:themeColor="text2" w:themeTint="33"/>
        </w:rPr>
        <w:t>MAIN_MONEYDELTA</w:t>
      </w:r>
    </w:p>
    <w:p w:rsidR="00740892" w:rsidRPr="000F2CF5" w:rsidRDefault="00733168" w:rsidP="00F539CD">
      <w:pPr>
        <w:jc w:val="left"/>
        <w:rPr>
          <w:color w:val="D5DCE4" w:themeColor="text2" w:themeTint="33"/>
        </w:rPr>
      </w:pPr>
      <w:r w:rsidRPr="000F2CF5">
        <w:rPr>
          <w:color w:val="D5DCE4" w:themeColor="text2" w:themeTint="33"/>
        </w:rPr>
        <w:t>Singleton&lt;EconomyManager&gt;.instance.LastCashDelta.ToString()</w:t>
      </w:r>
    </w:p>
    <w:p w:rsidR="002474FB" w:rsidRPr="000F2CF5" w:rsidRDefault="002474FB" w:rsidP="00F539CD">
      <w:pPr>
        <w:jc w:val="left"/>
        <w:rPr>
          <w:color w:val="D5DCE4" w:themeColor="text2" w:themeTint="33"/>
        </w:rPr>
      </w:pPr>
    </w:p>
    <w:p w:rsidR="00797F50" w:rsidRDefault="00797F50" w:rsidP="00F539CD">
      <w:pPr>
        <w:jc w:val="left"/>
      </w:pPr>
      <w:r>
        <w:rPr>
          <w:rFonts w:hint="eastAsia"/>
        </w:rPr>
        <w:lastRenderedPageBreak/>
        <w:t>定位：</w:t>
      </w:r>
    </w:p>
    <w:p w:rsidR="00797F50" w:rsidRDefault="00797F50" w:rsidP="00F539CD">
      <w:pPr>
        <w:jc w:val="left"/>
      </w:pPr>
      <w:r w:rsidRPr="00797F50">
        <w:t>ToolsModifierControl.cameraController.SetTarget((this.m_LocationMarker.activeStateIndex != 1) ? InstanceID.Empty : this.m_InstanceID, this.m_WorldMousePosition, true);</w:t>
      </w:r>
    </w:p>
    <w:p w:rsidR="001D2C1C" w:rsidRDefault="001D2C1C" w:rsidP="00F539CD">
      <w:pPr>
        <w:jc w:val="left"/>
      </w:pPr>
    </w:p>
    <w:p w:rsidR="00797F50" w:rsidRDefault="002A3389" w:rsidP="00F539CD">
      <w:pPr>
        <w:jc w:val="left"/>
      </w:pPr>
      <w:r>
        <w:rPr>
          <w:rFonts w:hint="eastAsia"/>
        </w:rPr>
        <w:t>公交：</w:t>
      </w:r>
    </w:p>
    <w:p w:rsidR="002A3389" w:rsidRDefault="002A3389" w:rsidP="00F539CD">
      <w:pPr>
        <w:jc w:val="left"/>
      </w:pPr>
      <w:r w:rsidRPr="002A3389">
        <w:t>Singleton&lt;TransportManager&gt;.instance.m_lineCount.ToString()</w:t>
      </w:r>
    </w:p>
    <w:p w:rsidR="002A3389" w:rsidRDefault="002A3389" w:rsidP="00F539CD">
      <w:pPr>
        <w:jc w:val="left"/>
      </w:pPr>
      <w:r w:rsidRPr="002A3389">
        <w:t>Singleton&lt;TransportManager&gt;.instance</w:t>
      </w:r>
      <w:r>
        <w:rPr>
          <w:rFonts w:hint="eastAsia"/>
        </w:rPr>
        <w:t>.</w:t>
      </w:r>
      <w:r w:rsidRPr="002A3389">
        <w:t>m_lines</w:t>
      </w:r>
      <w:r>
        <w:t>[]</w:t>
      </w:r>
    </w:p>
    <w:p w:rsidR="002A3389" w:rsidRDefault="00DD3702" w:rsidP="00F539CD">
      <w:pPr>
        <w:jc w:val="left"/>
      </w:pPr>
      <w:r>
        <w:rPr>
          <w:rFonts w:hint="eastAsia"/>
        </w:rPr>
        <w:t>图形：</w:t>
      </w:r>
    </w:p>
    <w:p w:rsidR="00DD3702" w:rsidRDefault="00DD3702" w:rsidP="00F539CD">
      <w:pPr>
        <w:jc w:val="left"/>
      </w:pPr>
    </w:p>
    <w:p w:rsidR="00DD3702" w:rsidRDefault="00DD3702" w:rsidP="00F539CD">
      <w:pPr>
        <w:jc w:val="left"/>
      </w:pPr>
      <w:r>
        <w:rPr>
          <w:rFonts w:hint="eastAsia"/>
        </w:rPr>
        <w:t>学校：</w:t>
      </w:r>
    </w:p>
    <w:p w:rsidR="00DD3702" w:rsidRDefault="00DD3702" w:rsidP="00DD3702">
      <w:pPr>
        <w:jc w:val="left"/>
      </w:pPr>
      <w:r>
        <w:t>elementarySchoolCapacity = info.GetEducation1Capacity();</w:t>
      </w:r>
    </w:p>
    <w:p w:rsidR="00DD3702" w:rsidRDefault="00DD3702" w:rsidP="00DD3702">
      <w:pPr>
        <w:jc w:val="left"/>
      </w:pPr>
      <w:r>
        <w:t>elementarySchoolNeed = info.GetEducation1Need();</w:t>
      </w:r>
    </w:p>
    <w:p w:rsidR="00DD3702" w:rsidRDefault="00DD3702" w:rsidP="00DD3702">
      <w:pPr>
        <w:jc w:val="left"/>
      </w:pPr>
      <w:r>
        <w:t>highSchoolCapacity = info.GetEducation2Capacity();</w:t>
      </w:r>
    </w:p>
    <w:p w:rsidR="00DD3702" w:rsidRDefault="00DD3702" w:rsidP="00DD3702">
      <w:pPr>
        <w:jc w:val="left"/>
      </w:pPr>
      <w:r>
        <w:t>highSchoolNeed = info.GetEducation2Need();</w:t>
      </w:r>
    </w:p>
    <w:p w:rsidR="00DD3702" w:rsidRDefault="00DD3702" w:rsidP="00DD3702">
      <w:pPr>
        <w:jc w:val="left"/>
      </w:pPr>
      <w:r>
        <w:t>universityCapacity = info.GetEducation3Capacity();</w:t>
      </w:r>
    </w:p>
    <w:p w:rsidR="00DD3702" w:rsidRDefault="00DD3702" w:rsidP="00DD3702">
      <w:pPr>
        <w:jc w:val="left"/>
      </w:pPr>
      <w:r>
        <w:t>universityNeed = info.GetEducation3Need();</w:t>
      </w:r>
    </w:p>
    <w:p w:rsidR="00DD3702" w:rsidRDefault="00DD3702" w:rsidP="00F539CD">
      <w:pPr>
        <w:jc w:val="left"/>
      </w:pPr>
    </w:p>
    <w:p w:rsidR="00C20A3E" w:rsidRDefault="00C20A3E" w:rsidP="00F539CD">
      <w:pPr>
        <w:jc w:val="left"/>
      </w:pPr>
      <w:r>
        <w:rPr>
          <w:rFonts w:hint="eastAsia"/>
        </w:rPr>
        <w:t>水电：</w:t>
      </w:r>
    </w:p>
    <w:p w:rsidR="00C20A3E" w:rsidRDefault="00C20A3E" w:rsidP="00C20A3E">
      <w:pPr>
        <w:jc w:val="left"/>
      </w:pPr>
      <w:r>
        <w:t>electricityCapacity = info.GetElectricityCapacity();</w:t>
      </w:r>
    </w:p>
    <w:p w:rsidR="00C20A3E" w:rsidRDefault="00C20A3E" w:rsidP="00C20A3E">
      <w:pPr>
        <w:jc w:val="left"/>
      </w:pPr>
      <w:r>
        <w:t>electricityConsumption = info.GetElectricityConsumption();</w:t>
      </w:r>
    </w:p>
    <w:p w:rsidR="00C20A3E" w:rsidRDefault="00C20A3E" w:rsidP="00C20A3E">
      <w:pPr>
        <w:jc w:val="left"/>
      </w:pPr>
      <w:r>
        <w:t>waterCapacity = info.GetWaterCapacity();</w:t>
      </w:r>
    </w:p>
    <w:p w:rsidR="00C20A3E" w:rsidRDefault="00C20A3E" w:rsidP="00C20A3E">
      <w:pPr>
        <w:jc w:val="left"/>
      </w:pPr>
      <w:r>
        <w:t>waterConsumption = info.GetWaterConsumption();</w:t>
      </w:r>
    </w:p>
    <w:p w:rsidR="00C20A3E" w:rsidRDefault="00C20A3E" w:rsidP="00C20A3E">
      <w:pPr>
        <w:jc w:val="left"/>
      </w:pPr>
      <w:r>
        <w:t>sewageCapacity = info.GetSewageCapacity();</w:t>
      </w:r>
    </w:p>
    <w:p w:rsidR="00C20A3E" w:rsidRDefault="00C20A3E" w:rsidP="00C20A3E">
      <w:pPr>
        <w:jc w:val="left"/>
      </w:pPr>
      <w:r>
        <w:t>sewageAccumulation = info.GetSewageAccumulation();</w:t>
      </w:r>
    </w:p>
    <w:p w:rsidR="00DD3702" w:rsidRDefault="00DD3702" w:rsidP="00F539CD">
      <w:pPr>
        <w:jc w:val="left"/>
      </w:pPr>
    </w:p>
    <w:p w:rsidR="00A6477F" w:rsidRDefault="00A6477F" w:rsidP="00A6477F">
      <w:pPr>
        <w:jc w:val="left"/>
      </w:pPr>
      <w:r>
        <w:t xml:space="preserve">Time: </w:t>
      </w:r>
      <w:r w:rsidR="00C10AA5">
        <w:rPr>
          <w:noProof/>
        </w:rPr>
        <w:t>2016-10-12</w:t>
      </w:r>
      <w:r>
        <w:t xml:space="preserve"> </w:t>
      </w:r>
      <w:r w:rsidR="00C10AA5">
        <w:rPr>
          <w:noProof/>
        </w:rPr>
        <w:t>13:17</w:t>
      </w:r>
    </w:p>
    <w:p w:rsidR="0016047E" w:rsidRDefault="00C10AA5" w:rsidP="006D6CB6">
      <w:pPr>
        <w:jc w:val="left"/>
      </w:pPr>
      <w:r>
        <w:rPr>
          <w:rFonts w:hint="eastAsia"/>
        </w:rPr>
        <w:t>时间：</w:t>
      </w:r>
    </w:p>
    <w:p w:rsidR="00813349" w:rsidRDefault="00813349" w:rsidP="006D6CB6">
      <w:pPr>
        <w:jc w:val="left"/>
      </w:pPr>
      <w:r>
        <w:rPr>
          <w:rFonts w:hint="eastAsia"/>
        </w:rPr>
        <w:t>游戏时间</w:t>
      </w:r>
    </w:p>
    <w:p w:rsidR="00C10AA5" w:rsidRDefault="00813349" w:rsidP="006D6CB6">
      <w:pPr>
        <w:jc w:val="left"/>
        <w:rPr>
          <w:rFonts w:hint="eastAsia"/>
        </w:rPr>
      </w:pPr>
      <w:r w:rsidRPr="00813349">
        <w:t>Singleton&lt;SimulationManager&gt;.instance</w:t>
      </w:r>
      <w:r>
        <w:rPr>
          <w:rFonts w:hint="eastAsia"/>
        </w:rPr>
        <w:t>.</w:t>
      </w:r>
      <w:r w:rsidRPr="00813349">
        <w:t xml:space="preserve"> m_currentGameTime</w:t>
      </w:r>
      <w:r>
        <w:t xml:space="preserve"> </w:t>
      </w:r>
    </w:p>
    <w:p w:rsidR="009544B3" w:rsidRDefault="009544B3" w:rsidP="006D6CB6">
      <w:pPr>
        <w:jc w:val="left"/>
      </w:pPr>
      <w:r>
        <w:rPr>
          <w:rFonts w:hint="eastAsia"/>
        </w:rPr>
        <w:t>游戏时间</w:t>
      </w:r>
    </w:p>
    <w:p w:rsidR="00C10AA5" w:rsidRDefault="00805B35" w:rsidP="006D6CB6">
      <w:pPr>
        <w:jc w:val="left"/>
      </w:pPr>
      <w:r w:rsidRPr="00813349">
        <w:t>Singleton&lt;SimulationManager&gt;.instance</w:t>
      </w:r>
      <w:r>
        <w:rPr>
          <w:rFonts w:hint="eastAsia"/>
        </w:rPr>
        <w:t>.</w:t>
      </w:r>
      <w:r w:rsidRPr="00813349">
        <w:t xml:space="preserve"> </w:t>
      </w:r>
      <w:r w:rsidRPr="00805B35">
        <w:t>m_simulationTimer</w:t>
      </w:r>
    </w:p>
    <w:p w:rsidR="00C10AA5" w:rsidRDefault="001114E8" w:rsidP="006D6CB6">
      <w:pPr>
        <w:jc w:val="left"/>
        <w:rPr>
          <w:rFonts w:hint="eastAsia"/>
        </w:rPr>
      </w:pPr>
      <w:r>
        <w:rPr>
          <w:rFonts w:hint="eastAsia"/>
        </w:rPr>
        <w:t>游戏运行时间</w:t>
      </w:r>
      <w:r w:rsidR="00734A75">
        <w:rPr>
          <w:rFonts w:hint="eastAsia"/>
        </w:rPr>
        <w:t xml:space="preserve">  60</w:t>
      </w:r>
      <w:r w:rsidR="00734A75">
        <w:rPr>
          <w:rFonts w:hint="eastAsia"/>
        </w:rPr>
        <w:t>秒后复位</w:t>
      </w:r>
    </w:p>
    <w:p w:rsidR="001114E8" w:rsidRDefault="001114E8" w:rsidP="006D6CB6">
      <w:pPr>
        <w:jc w:val="left"/>
      </w:pPr>
      <w:r w:rsidRPr="00813349">
        <w:t>Singleton&lt;SimulationManager&gt;.instance</w:t>
      </w:r>
      <w:r>
        <w:rPr>
          <w:rFonts w:hint="eastAsia"/>
        </w:rPr>
        <w:t>.</w:t>
      </w:r>
      <w:r w:rsidRPr="00813349">
        <w:t xml:space="preserve"> </w:t>
      </w:r>
      <w:r w:rsidRPr="001114E8">
        <w:t>m_realTimer</w:t>
      </w:r>
    </w:p>
    <w:p w:rsidR="00A5101F" w:rsidRDefault="00A5101F" w:rsidP="006D6CB6">
      <w:pPr>
        <w:jc w:val="left"/>
        <w:rPr>
          <w:rFonts w:hint="eastAsia"/>
        </w:rPr>
      </w:pPr>
      <w:bookmarkStart w:id="0" w:name="_GoBack"/>
      <w:bookmarkEnd w:id="0"/>
    </w:p>
    <w:p w:rsidR="00C10AA5" w:rsidRDefault="00C10AA5" w:rsidP="00C10AA5">
      <w:pPr>
        <w:jc w:val="left"/>
      </w:pPr>
      <w:r>
        <w:t xml:space="preserve">Time: </w:t>
      </w:r>
      <w:r>
        <w:fldChar w:fldCharType="begin"/>
      </w:r>
      <w:r>
        <w:instrText xml:space="preserve"> DATE  \@ "yyyy-MM-dd" </w:instrText>
      </w:r>
      <w:r>
        <w:fldChar w:fldCharType="separate"/>
      </w:r>
      <w:r>
        <w:rPr>
          <w:noProof/>
        </w:rPr>
        <w:t>2016-10-12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 \@ "HH:mm" </w:instrText>
      </w:r>
      <w:r>
        <w:fldChar w:fldCharType="separate"/>
      </w:r>
      <w:r>
        <w:rPr>
          <w:noProof/>
        </w:rPr>
        <w:t>13:17</w:t>
      </w:r>
      <w:r>
        <w:fldChar w:fldCharType="end"/>
      </w:r>
    </w:p>
    <w:p w:rsidR="00C10AA5" w:rsidRDefault="00C10AA5" w:rsidP="006D6CB6">
      <w:pPr>
        <w:jc w:val="left"/>
      </w:pPr>
    </w:p>
    <w:p w:rsidR="00F97841" w:rsidRDefault="005E049E" w:rsidP="006D6CB6">
      <w:pPr>
        <w:jc w:val="left"/>
      </w:pPr>
      <w:r w:rsidRPr="005E049E">
        <w:rPr>
          <w:rFonts w:hint="eastAsia"/>
        </w:rPr>
        <w:t xml:space="preserve">graywolf </w:t>
      </w:r>
      <w:r w:rsidRPr="005E049E">
        <w:rPr>
          <w:rFonts w:hint="eastAsia"/>
        </w:rPr>
        <w:t>就可以直接改</w:t>
      </w:r>
      <w:r>
        <w:rPr>
          <w:rFonts w:hint="eastAsia"/>
        </w:rPr>
        <w:t>汉化。</w:t>
      </w:r>
    </w:p>
    <w:sectPr w:rsidR="00F97841" w:rsidSect="00A46FA5">
      <w:headerReference w:type="default" r:id="rId8"/>
      <w:footerReference w:type="default" r:id="rId9"/>
      <w:pgSz w:w="11906" w:h="16838"/>
      <w:pgMar w:top="1135" w:right="851" w:bottom="851" w:left="1276" w:header="709" w:footer="4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46" w:rsidRDefault="009F2246" w:rsidP="001732C3">
      <w:r>
        <w:separator/>
      </w:r>
    </w:p>
  </w:endnote>
  <w:endnote w:type="continuationSeparator" w:id="0">
    <w:p w:rsidR="009F2246" w:rsidRDefault="009F2246" w:rsidP="0017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52" w:rsidRDefault="006D6CB6" w:rsidP="00BD5F52">
    <w:pPr>
      <w:pStyle w:val="a5"/>
      <w:tabs>
        <w:tab w:val="clear" w:pos="4153"/>
        <w:tab w:val="clear" w:pos="8306"/>
        <w:tab w:val="right" w:pos="10206"/>
      </w:tabs>
    </w:pPr>
    <w:r w:rsidRPr="006D6CB6">
      <w:rPr>
        <w:b/>
        <w:noProof/>
        <w:color w:val="auto"/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7EE75D" wp14:editId="207ED898">
              <wp:simplePos x="0" y="0"/>
              <wp:positionH relativeFrom="margin">
                <wp:align>center</wp:align>
              </wp:positionH>
              <wp:positionV relativeFrom="paragraph">
                <wp:posOffset>-50488</wp:posOffset>
              </wp:positionV>
              <wp:extent cx="6350312" cy="0"/>
              <wp:effectExtent l="0" t="0" r="3175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03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E981DC" id="直接连接符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pt" to="500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hint="eastAsia"/>
        <w:sz w:val="15"/>
      </w:rPr>
      <w:t>P</w:t>
    </w:r>
    <w:r>
      <w:rPr>
        <w:sz w:val="15"/>
      </w:rPr>
      <w:t>rint</w:t>
    </w:r>
    <w:r w:rsidR="00923F84" w:rsidRPr="003C068D">
      <w:rPr>
        <w:rFonts w:hint="eastAsia"/>
        <w:sz w:val="15"/>
      </w:rPr>
      <w:t xml:space="preserve">: </w:t>
    </w:r>
    <w:r w:rsidR="00923F84" w:rsidRPr="003C068D">
      <w:rPr>
        <w:sz w:val="15"/>
      </w:rPr>
      <w:fldChar w:fldCharType="begin"/>
    </w:r>
    <w:r w:rsidR="00923F84" w:rsidRPr="003C068D">
      <w:rPr>
        <w:sz w:val="15"/>
      </w:rPr>
      <w:instrText xml:space="preserve"> DATE  \@ "yyyy.MM.dd" </w:instrText>
    </w:r>
    <w:r w:rsidR="00923F84" w:rsidRPr="003C068D">
      <w:rPr>
        <w:sz w:val="15"/>
      </w:rPr>
      <w:fldChar w:fldCharType="separate"/>
    </w:r>
    <w:r w:rsidR="00C10AA5">
      <w:rPr>
        <w:noProof/>
        <w:sz w:val="15"/>
      </w:rPr>
      <w:t>2016.10.12</w:t>
    </w:r>
    <w:r w:rsidR="00923F84" w:rsidRPr="003C068D">
      <w:rPr>
        <w:sz w:val="15"/>
      </w:rPr>
      <w:fldChar w:fldCharType="end"/>
    </w:r>
    <w:r w:rsidR="00BD5F52" w:rsidRPr="003C068D">
      <w:rPr>
        <w:sz w:val="15"/>
        <w:lang w:val="zh-CN"/>
      </w:rPr>
      <w:t xml:space="preserve"> </w:t>
    </w:r>
    <w:r w:rsidR="00BD5F52">
      <w:rPr>
        <w:lang w:val="zh-CN"/>
      </w:rPr>
      <w:tab/>
    </w:r>
    <w:r>
      <w:rPr>
        <w:rFonts w:hint="eastAsia"/>
        <w:sz w:val="15"/>
        <w:lang w:val="zh-CN"/>
      </w:rPr>
      <w:t>p</w:t>
    </w:r>
    <w:r>
      <w:rPr>
        <w:sz w:val="15"/>
      </w:rPr>
      <w:t>age</w:t>
    </w:r>
    <w:r w:rsidR="00BD5F52">
      <w:rPr>
        <w:lang w:val="zh-CN"/>
      </w:rPr>
      <w:t xml:space="preserve">: </w:t>
    </w:r>
    <w:r w:rsidR="00BD5F52">
      <w:rPr>
        <w:b/>
        <w:bCs/>
      </w:rPr>
      <w:fldChar w:fldCharType="begin"/>
    </w:r>
    <w:r w:rsidR="00BD5F52">
      <w:rPr>
        <w:b/>
        <w:bCs/>
      </w:rPr>
      <w:instrText>PAGE  \* Arabic  \* MERGEFORMAT</w:instrText>
    </w:r>
    <w:r w:rsidR="00BD5F52">
      <w:rPr>
        <w:b/>
        <w:bCs/>
      </w:rPr>
      <w:fldChar w:fldCharType="separate"/>
    </w:r>
    <w:r w:rsidR="00A5101F" w:rsidRPr="00A5101F">
      <w:rPr>
        <w:b/>
        <w:bCs/>
        <w:noProof/>
        <w:lang w:val="zh-CN"/>
      </w:rPr>
      <w:t>6</w:t>
    </w:r>
    <w:r w:rsidR="00BD5F52">
      <w:rPr>
        <w:b/>
        <w:bCs/>
      </w:rPr>
      <w:fldChar w:fldCharType="end"/>
    </w:r>
    <w:r w:rsidR="00BD5F52">
      <w:rPr>
        <w:lang w:val="zh-CN"/>
      </w:rPr>
      <w:t xml:space="preserve"> / </w:t>
    </w:r>
    <w:r w:rsidR="00BD5F52">
      <w:rPr>
        <w:b/>
        <w:bCs/>
      </w:rPr>
      <w:fldChar w:fldCharType="begin"/>
    </w:r>
    <w:r w:rsidR="00BD5F52">
      <w:rPr>
        <w:b/>
        <w:bCs/>
      </w:rPr>
      <w:instrText>NUMPAGES  \* Arabic  \* MERGEFORMAT</w:instrText>
    </w:r>
    <w:r w:rsidR="00BD5F52">
      <w:rPr>
        <w:b/>
        <w:bCs/>
      </w:rPr>
      <w:fldChar w:fldCharType="separate"/>
    </w:r>
    <w:r w:rsidR="00A5101F" w:rsidRPr="00A5101F">
      <w:rPr>
        <w:b/>
        <w:bCs/>
        <w:noProof/>
        <w:lang w:val="zh-CN"/>
      </w:rPr>
      <w:t>6</w:t>
    </w:r>
    <w:r w:rsidR="00BD5F5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46" w:rsidRDefault="009F2246" w:rsidP="001732C3">
      <w:r>
        <w:separator/>
      </w:r>
    </w:p>
  </w:footnote>
  <w:footnote w:type="continuationSeparator" w:id="0">
    <w:p w:rsidR="009F2246" w:rsidRDefault="009F2246" w:rsidP="00173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2C3" w:rsidRPr="001732C3" w:rsidRDefault="001732C3" w:rsidP="00EA5528">
    <w:pPr>
      <w:tabs>
        <w:tab w:val="left" w:pos="420"/>
        <w:tab w:val="left" w:pos="840"/>
        <w:tab w:val="right" w:pos="9779"/>
      </w:tabs>
      <w:jc w:val="left"/>
      <w:textAlignment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3"/>
    <w:rsid w:val="00002972"/>
    <w:rsid w:val="00003D26"/>
    <w:rsid w:val="000270AB"/>
    <w:rsid w:val="000325FD"/>
    <w:rsid w:val="00051EA0"/>
    <w:rsid w:val="00072353"/>
    <w:rsid w:val="0008453C"/>
    <w:rsid w:val="000B0A5B"/>
    <w:rsid w:val="000B5052"/>
    <w:rsid w:val="000D142D"/>
    <w:rsid w:val="000E4E07"/>
    <w:rsid w:val="000F2CF5"/>
    <w:rsid w:val="001019A1"/>
    <w:rsid w:val="001055FC"/>
    <w:rsid w:val="00106857"/>
    <w:rsid w:val="001114E8"/>
    <w:rsid w:val="00137CCC"/>
    <w:rsid w:val="00150E2A"/>
    <w:rsid w:val="0016047E"/>
    <w:rsid w:val="001667A0"/>
    <w:rsid w:val="001732C3"/>
    <w:rsid w:val="00174720"/>
    <w:rsid w:val="00176628"/>
    <w:rsid w:val="00182996"/>
    <w:rsid w:val="00183D49"/>
    <w:rsid w:val="00184B08"/>
    <w:rsid w:val="001A30DE"/>
    <w:rsid w:val="001A64E9"/>
    <w:rsid w:val="001B10C4"/>
    <w:rsid w:val="001B2011"/>
    <w:rsid w:val="001B2820"/>
    <w:rsid w:val="001C1F25"/>
    <w:rsid w:val="001D2C1C"/>
    <w:rsid w:val="001F7760"/>
    <w:rsid w:val="002047F4"/>
    <w:rsid w:val="00213BA8"/>
    <w:rsid w:val="00220CD0"/>
    <w:rsid w:val="00230FDF"/>
    <w:rsid w:val="00236858"/>
    <w:rsid w:val="00244B01"/>
    <w:rsid w:val="002474FB"/>
    <w:rsid w:val="0025241B"/>
    <w:rsid w:val="00261800"/>
    <w:rsid w:val="00261D8C"/>
    <w:rsid w:val="00265249"/>
    <w:rsid w:val="002950DB"/>
    <w:rsid w:val="002A3389"/>
    <w:rsid w:val="002F15ED"/>
    <w:rsid w:val="002F3C90"/>
    <w:rsid w:val="003228E5"/>
    <w:rsid w:val="00326D5D"/>
    <w:rsid w:val="00345208"/>
    <w:rsid w:val="0036779F"/>
    <w:rsid w:val="003856F6"/>
    <w:rsid w:val="003A4F6A"/>
    <w:rsid w:val="003B5716"/>
    <w:rsid w:val="003C068D"/>
    <w:rsid w:val="003D3BBE"/>
    <w:rsid w:val="003E0687"/>
    <w:rsid w:val="003E7570"/>
    <w:rsid w:val="003F3556"/>
    <w:rsid w:val="00410581"/>
    <w:rsid w:val="00424257"/>
    <w:rsid w:val="004334D7"/>
    <w:rsid w:val="00452542"/>
    <w:rsid w:val="004579DE"/>
    <w:rsid w:val="0046648D"/>
    <w:rsid w:val="004746DB"/>
    <w:rsid w:val="0048186F"/>
    <w:rsid w:val="004820CE"/>
    <w:rsid w:val="004861ED"/>
    <w:rsid w:val="004C0E9F"/>
    <w:rsid w:val="004E6300"/>
    <w:rsid w:val="0052015C"/>
    <w:rsid w:val="00543C97"/>
    <w:rsid w:val="005555AC"/>
    <w:rsid w:val="00562EC5"/>
    <w:rsid w:val="00563C08"/>
    <w:rsid w:val="00570858"/>
    <w:rsid w:val="00572037"/>
    <w:rsid w:val="005961BD"/>
    <w:rsid w:val="005C13A0"/>
    <w:rsid w:val="005D080D"/>
    <w:rsid w:val="005D49D9"/>
    <w:rsid w:val="005E049E"/>
    <w:rsid w:val="005E5D05"/>
    <w:rsid w:val="00603E12"/>
    <w:rsid w:val="00611C32"/>
    <w:rsid w:val="00624278"/>
    <w:rsid w:val="00627E39"/>
    <w:rsid w:val="00630BEB"/>
    <w:rsid w:val="00630C42"/>
    <w:rsid w:val="00654C9C"/>
    <w:rsid w:val="006753EB"/>
    <w:rsid w:val="0068209C"/>
    <w:rsid w:val="00697B8A"/>
    <w:rsid w:val="006B0835"/>
    <w:rsid w:val="006B5B2D"/>
    <w:rsid w:val="006D6AD7"/>
    <w:rsid w:val="006D6CB6"/>
    <w:rsid w:val="006E219E"/>
    <w:rsid w:val="006F502F"/>
    <w:rsid w:val="007061A7"/>
    <w:rsid w:val="007075E6"/>
    <w:rsid w:val="00710971"/>
    <w:rsid w:val="00712599"/>
    <w:rsid w:val="007201BD"/>
    <w:rsid w:val="007252BA"/>
    <w:rsid w:val="00727D24"/>
    <w:rsid w:val="00733168"/>
    <w:rsid w:val="00734A75"/>
    <w:rsid w:val="00740892"/>
    <w:rsid w:val="00752D2D"/>
    <w:rsid w:val="00771391"/>
    <w:rsid w:val="007719A3"/>
    <w:rsid w:val="00797F50"/>
    <w:rsid w:val="007B0AF3"/>
    <w:rsid w:val="007C09F5"/>
    <w:rsid w:val="007C181B"/>
    <w:rsid w:val="007E0684"/>
    <w:rsid w:val="007F0D51"/>
    <w:rsid w:val="008007B4"/>
    <w:rsid w:val="00805B35"/>
    <w:rsid w:val="00813349"/>
    <w:rsid w:val="00847891"/>
    <w:rsid w:val="00854406"/>
    <w:rsid w:val="00895D3C"/>
    <w:rsid w:val="008B1353"/>
    <w:rsid w:val="008B3ABA"/>
    <w:rsid w:val="008C5EF6"/>
    <w:rsid w:val="008C7485"/>
    <w:rsid w:val="008E30A5"/>
    <w:rsid w:val="008E5728"/>
    <w:rsid w:val="008F3608"/>
    <w:rsid w:val="00923F84"/>
    <w:rsid w:val="00940C2F"/>
    <w:rsid w:val="009509FC"/>
    <w:rsid w:val="009544B3"/>
    <w:rsid w:val="00964ECC"/>
    <w:rsid w:val="00995234"/>
    <w:rsid w:val="009D4BCF"/>
    <w:rsid w:val="009D522D"/>
    <w:rsid w:val="009F2246"/>
    <w:rsid w:val="00A3191B"/>
    <w:rsid w:val="00A46FA5"/>
    <w:rsid w:val="00A47966"/>
    <w:rsid w:val="00A5101F"/>
    <w:rsid w:val="00A54C54"/>
    <w:rsid w:val="00A57DBF"/>
    <w:rsid w:val="00A63286"/>
    <w:rsid w:val="00A6477F"/>
    <w:rsid w:val="00A81547"/>
    <w:rsid w:val="00A87CF9"/>
    <w:rsid w:val="00A901D9"/>
    <w:rsid w:val="00A913C8"/>
    <w:rsid w:val="00AA289C"/>
    <w:rsid w:val="00AA6A39"/>
    <w:rsid w:val="00AB0FB5"/>
    <w:rsid w:val="00AC7706"/>
    <w:rsid w:val="00AE335A"/>
    <w:rsid w:val="00B013E5"/>
    <w:rsid w:val="00B20A0E"/>
    <w:rsid w:val="00B23EF0"/>
    <w:rsid w:val="00B35929"/>
    <w:rsid w:val="00B72DD9"/>
    <w:rsid w:val="00B92959"/>
    <w:rsid w:val="00BA35D6"/>
    <w:rsid w:val="00BD5F52"/>
    <w:rsid w:val="00BE7CA6"/>
    <w:rsid w:val="00BF2880"/>
    <w:rsid w:val="00C10AA5"/>
    <w:rsid w:val="00C12337"/>
    <w:rsid w:val="00C20A3E"/>
    <w:rsid w:val="00C3078D"/>
    <w:rsid w:val="00C47474"/>
    <w:rsid w:val="00C51098"/>
    <w:rsid w:val="00C62AD3"/>
    <w:rsid w:val="00C71D63"/>
    <w:rsid w:val="00C966B2"/>
    <w:rsid w:val="00CB2119"/>
    <w:rsid w:val="00D14D7C"/>
    <w:rsid w:val="00D233FE"/>
    <w:rsid w:val="00D3285B"/>
    <w:rsid w:val="00D354CB"/>
    <w:rsid w:val="00D36C6D"/>
    <w:rsid w:val="00D40857"/>
    <w:rsid w:val="00D44FAF"/>
    <w:rsid w:val="00D573F7"/>
    <w:rsid w:val="00D673B7"/>
    <w:rsid w:val="00D7705A"/>
    <w:rsid w:val="00D84EBE"/>
    <w:rsid w:val="00D91E53"/>
    <w:rsid w:val="00DB1477"/>
    <w:rsid w:val="00DD3702"/>
    <w:rsid w:val="00E037E0"/>
    <w:rsid w:val="00E051B1"/>
    <w:rsid w:val="00E10E4B"/>
    <w:rsid w:val="00E3039D"/>
    <w:rsid w:val="00E30F37"/>
    <w:rsid w:val="00E4623C"/>
    <w:rsid w:val="00E52E02"/>
    <w:rsid w:val="00E851FB"/>
    <w:rsid w:val="00E857F4"/>
    <w:rsid w:val="00E86843"/>
    <w:rsid w:val="00E917CB"/>
    <w:rsid w:val="00EA18B0"/>
    <w:rsid w:val="00EA5528"/>
    <w:rsid w:val="00EC4FD6"/>
    <w:rsid w:val="00EE0B79"/>
    <w:rsid w:val="00EE0D53"/>
    <w:rsid w:val="00EE374F"/>
    <w:rsid w:val="00F02A62"/>
    <w:rsid w:val="00F40339"/>
    <w:rsid w:val="00F539CD"/>
    <w:rsid w:val="00F97841"/>
    <w:rsid w:val="00FA5AFD"/>
    <w:rsid w:val="00FB56DF"/>
    <w:rsid w:val="00FD412E"/>
    <w:rsid w:val="00FD7643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D62A7"/>
  <w15:chartTrackingRefBased/>
  <w15:docId w15:val="{F71DA963-E7A6-40D0-A3E9-147EFDC4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EastAsia" w:hAnsi="Calibri Light" w:cstheme="minorBidi"/>
        <w:color w:val="000000" w:themeColor="text1"/>
        <w:kern w:val="2"/>
        <w:sz w:val="1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732C3"/>
    <w:rPr>
      <w:szCs w:val="18"/>
    </w:rPr>
  </w:style>
  <w:style w:type="paragraph" w:styleId="a5">
    <w:name w:val="footer"/>
    <w:basedOn w:val="a"/>
    <w:link w:val="a6"/>
    <w:uiPriority w:val="99"/>
    <w:unhideWhenUsed/>
    <w:rsid w:val="001732C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732C3"/>
    <w:rPr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03E12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03E12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nsnian\Documents\&#33258;&#23450;&#20041;%20Office%20&#27169;&#26495;\&#26222;&#36890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普通文档.dotx</Template>
  <TotalTime>1521</TotalTime>
  <Pages>6</Pages>
  <Words>1019</Words>
  <Characters>5813</Characters>
  <Application>Microsoft Office Word</Application>
  <DocSecurity>0</DocSecurity>
  <Lines>48</Lines>
  <Paragraphs>13</Paragraphs>
  <ScaleCrop>false</ScaleCrop>
  <Company>Microsoft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IINSNIAN</dc:creator>
  <cp:keywords/>
  <dc:description/>
  <cp:lastModifiedBy>IINSNIAN</cp:lastModifiedBy>
  <cp:revision>156</cp:revision>
  <cp:lastPrinted>2016-09-21T08:43:00Z</cp:lastPrinted>
  <dcterms:created xsi:type="dcterms:W3CDTF">2016-09-19T11:03:00Z</dcterms:created>
  <dcterms:modified xsi:type="dcterms:W3CDTF">2016-10-12T05:25:00Z</dcterms:modified>
</cp:coreProperties>
</file>